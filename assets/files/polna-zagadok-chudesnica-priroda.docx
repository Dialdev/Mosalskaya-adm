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AF2" w:rsidRPr="008E0C94" w:rsidRDefault="003F5AF2" w:rsidP="008E0C94">
      <w:pPr>
        <w:pStyle w:val="NoSpacing"/>
        <w:tabs>
          <w:tab w:val="left" w:pos="2310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Полна загадок чудесница-природа</w:t>
      </w:r>
      <w:bookmarkStart w:id="0" w:name="_GoBack"/>
      <w:bookmarkEnd w:id="0"/>
    </w:p>
    <w:p w:rsidR="003F5AF2" w:rsidRDefault="003F5AF2" w:rsidP="00446FBE">
      <w:pPr>
        <w:pStyle w:val="NoSpacing"/>
        <w:jc w:val="both"/>
        <w:rPr>
          <w:noProof/>
          <w:lang w:eastAsia="ru-RU"/>
        </w:rPr>
      </w:pPr>
    </w:p>
    <w:p w:rsidR="003F5AF2" w:rsidRDefault="003F5AF2" w:rsidP="00446FBE">
      <w:pPr>
        <w:pStyle w:val="NoSpacing"/>
        <w:jc w:val="both"/>
        <w:rPr>
          <w:noProof/>
          <w:lang w:eastAsia="ru-RU"/>
        </w:rPr>
      </w:pPr>
    </w:p>
    <w:p w:rsidR="003F5AF2" w:rsidRPr="00446FBE" w:rsidRDefault="003F5AF2" w:rsidP="00446FBE">
      <w:pPr>
        <w:pStyle w:val="NoSpacing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6FBE">
        <w:rPr>
          <w:rFonts w:ascii="Times New Roman" w:hAnsi="Times New Roman" w:cs="Times New Roman"/>
          <w:noProof/>
          <w:sz w:val="28"/>
          <w:szCs w:val="28"/>
          <w:lang w:eastAsia="ru-RU"/>
        </w:rPr>
        <w:t>Очень интересно 23 июня в детской библиотеке для ребят из лагеря  «Малышок»  прошёл познавательн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ый час «Полна загадок чудесница-</w:t>
      </w:r>
      <w:r w:rsidRPr="00446F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природа». </w:t>
      </w:r>
    </w:p>
    <w:p w:rsidR="003F5AF2" w:rsidRDefault="003F5AF2" w:rsidP="00446FB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446FBE">
        <w:rPr>
          <w:rFonts w:ascii="Times New Roman" w:hAnsi="Times New Roman" w:cs="Times New Roman"/>
          <w:noProof/>
          <w:sz w:val="28"/>
          <w:szCs w:val="28"/>
          <w:lang w:eastAsia="ru-RU"/>
        </w:rPr>
        <w:t>Лето – время удивительных по красоте встреч с природой, с лугом, рекой, лесом. Как чудесен летний лес! Звонок – птичьими голосами, ароматен  - цветами и травами. Вкусен – спелыми ягодами. Но лес может быть и опасным. Поэтому вначале мероприятия библиотекари рассказали ребятам  о съедобных и несъедобныхягодах и грибах, полезных и ядовитых растениях. Много нового и интересного узнали ребята о землянике, чернике, морошке, клюкве, ландыше, бруснике, черемухе и многих других растениях леса.Было полезно узнать и о грибах, особенно ядовитых – мухоморе, бледной поганке, ложных лисичках и опятах.Библиотекари напомнили ребятам правила грибника  о том, что собирать можно только  хорошо знакомые грибы. Если возникнут малейшие сомнения по поводу внешнего вида, цвета или запаха – оставь эти грибы в лесу. Рассказ библиотекарей сопровождался показом красочной слайд-презентации.Затем ребята приняли активное участие в конкурсах:«</w:t>
      </w:r>
      <w:r w:rsidRPr="00446FBE">
        <w:rPr>
          <w:rFonts w:ascii="Times New Roman" w:hAnsi="Times New Roman" w:cs="Times New Roman"/>
          <w:sz w:val="28"/>
          <w:szCs w:val="28"/>
        </w:rPr>
        <w:t>Кто, где живет?», «Птичьи разговоры», «Поляна загадок», «Узнай меня».</w:t>
      </w:r>
    </w:p>
    <w:p w:rsidR="003F5AF2" w:rsidRDefault="003F5AF2" w:rsidP="00446FB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F5AF2" w:rsidRDefault="003F5AF2" w:rsidP="00446FB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style="position:absolute;left:0;text-align:left;margin-left:-27.6pt;margin-top:2.45pt;width:229.25pt;height:172pt;z-index:251658240;visibility:visible">
            <v:imagedata r:id="rId4" o:title=""/>
            <w10:wrap type="square"/>
          </v:shape>
        </w:pict>
      </w:r>
      <w:r>
        <w:rPr>
          <w:noProof/>
          <w:lang w:eastAsia="ru-RU"/>
        </w:rPr>
        <w:pict>
          <v:shape id="Рисунок 2" o:spid="_x0000_s1027" type="#_x0000_t75" style="position:absolute;left:0;text-align:left;margin-left:227.45pt;margin-top:2.45pt;width:229.5pt;height:172.1pt;z-index:-251657216;visibility:visible" wrapcoords="-71 0 -71 21506 21600 21506 21600 0 -71 0">
            <v:imagedata r:id="rId5" o:title=""/>
            <w10:wrap type="through"/>
          </v:shape>
        </w:pict>
      </w:r>
    </w:p>
    <w:p w:rsidR="003F5AF2" w:rsidRPr="00446FBE" w:rsidRDefault="003F5AF2" w:rsidP="00446FBE">
      <w:pPr>
        <w:pStyle w:val="NoSpacing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textWrapping" w:clear="all"/>
      </w:r>
    </w:p>
    <w:p w:rsidR="003F5AF2" w:rsidRPr="00CC0C90" w:rsidRDefault="003F5AF2"/>
    <w:sectPr w:rsidR="003F5AF2" w:rsidRPr="00CC0C90" w:rsidSect="00874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37BA"/>
    <w:rsid w:val="000837BA"/>
    <w:rsid w:val="00123BD4"/>
    <w:rsid w:val="001613FA"/>
    <w:rsid w:val="001C30B4"/>
    <w:rsid w:val="003F5AF2"/>
    <w:rsid w:val="00446FBE"/>
    <w:rsid w:val="00601053"/>
    <w:rsid w:val="00653BB8"/>
    <w:rsid w:val="00874358"/>
    <w:rsid w:val="008E0C94"/>
    <w:rsid w:val="008E6C6F"/>
    <w:rsid w:val="00A022D1"/>
    <w:rsid w:val="00A76735"/>
    <w:rsid w:val="00C27E11"/>
    <w:rsid w:val="00CC0C90"/>
    <w:rsid w:val="00F310A4"/>
    <w:rsid w:val="00F81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358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46FBE"/>
    <w:rPr>
      <w:rFonts w:cs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446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46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115</TotalTime>
  <Pages>1</Pages>
  <Words>175</Words>
  <Characters>1001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Библиотека</dc:creator>
  <cp:keywords/>
  <dc:description/>
  <cp:lastModifiedBy>Admin</cp:lastModifiedBy>
  <cp:revision>2</cp:revision>
  <dcterms:created xsi:type="dcterms:W3CDTF">2017-06-28T06:44:00Z</dcterms:created>
  <dcterms:modified xsi:type="dcterms:W3CDTF">2017-06-29T12:54:00Z</dcterms:modified>
</cp:coreProperties>
</file>