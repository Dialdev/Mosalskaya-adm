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C7" w:rsidRDefault="005929C7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alt="Gerb_mos" style="position:absolute;margin-left:204pt;margin-top:18pt;width:67.1pt;height:76.2pt;z-index:251658240;visibility:visible">
            <v:imagedata r:id="rId4" o:title=""/>
            <w10:wrap type="topAndBottom"/>
          </v:shape>
        </w:pict>
      </w:r>
    </w:p>
    <w:p w:rsidR="005929C7" w:rsidRDefault="005929C7" w:rsidP="0045150D">
      <w:pPr>
        <w:jc w:val="center"/>
        <w:rPr>
          <w:b/>
          <w:sz w:val="28"/>
          <w:szCs w:val="28"/>
        </w:rPr>
      </w:pPr>
    </w:p>
    <w:p w:rsidR="005929C7" w:rsidRPr="000F2DFD" w:rsidRDefault="005929C7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5929C7" w:rsidRDefault="005929C7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5929C7" w:rsidRDefault="005929C7" w:rsidP="0045150D">
      <w:pPr>
        <w:pStyle w:val="Heading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5929C7" w:rsidRPr="003F325B" w:rsidRDefault="005929C7" w:rsidP="0045150D"/>
    <w:p w:rsidR="005929C7" w:rsidRPr="000F2DFD" w:rsidRDefault="005929C7" w:rsidP="0045150D"/>
    <w:p w:rsidR="005929C7" w:rsidRPr="00667D16" w:rsidRDefault="005929C7" w:rsidP="0045150D">
      <w:pPr>
        <w:pStyle w:val="Heading1"/>
      </w:pPr>
      <w:r>
        <w:t>ПОСТАНОВЛЕНИЕ</w:t>
      </w:r>
    </w:p>
    <w:p w:rsidR="005929C7" w:rsidRDefault="005929C7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5929C7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5929C7" w:rsidRPr="008A2D23" w:rsidRDefault="005929C7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5929C7" w:rsidRPr="008A2D23" w:rsidRDefault="005929C7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5929C7" w:rsidRPr="008A2D23" w:rsidRDefault="005929C7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5929C7" w:rsidRPr="008A2D23" w:rsidRDefault="005929C7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5929C7" w:rsidRPr="008A2D23" w:rsidRDefault="005929C7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>
              <w:rPr>
                <w:sz w:val="28"/>
                <w:szCs w:val="28"/>
              </w:rPr>
              <w:t>391</w:t>
            </w:r>
          </w:p>
        </w:tc>
      </w:tr>
    </w:tbl>
    <w:p w:rsidR="005929C7" w:rsidRDefault="005929C7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5929C7" w:rsidRDefault="005929C7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0" w:name="_GoBack"/>
      <w:bookmarkEnd w:id="0"/>
    </w:p>
    <w:p w:rsidR="005929C7" w:rsidRPr="00031AEA" w:rsidRDefault="005929C7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23 октября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D470DD">
          <w:rPr>
            <w:rFonts w:ascii="Times New Roman" w:hAnsi="Times New Roman" w:cs="Times New Roman"/>
            <w:b w:val="0"/>
            <w:sz w:val="28"/>
            <w:szCs w:val="28"/>
          </w:rPr>
          <w:t>2012 г</w:t>
        </w:r>
      </w:smartTag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527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Pr="00B461A4">
        <w:rPr>
          <w:rFonts w:ascii="Times New Roman" w:hAnsi="Times New Roman" w:cs="Times New Roman"/>
          <w:b w:val="0"/>
          <w:sz w:val="28"/>
          <w:szCs w:val="28"/>
        </w:rPr>
        <w:t>Предоставление информации об образовательных программах и учебных планах, рабочих программах учебных курсов, дисциплин (модулей), годовых календарных учебных графиках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5929C7" w:rsidRDefault="005929C7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5929C7" w:rsidRDefault="005929C7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</w:p>
    <w:p w:rsidR="005929C7" w:rsidRPr="00E565FD" w:rsidRDefault="005929C7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5929C7" w:rsidRDefault="005929C7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>
        <w:rPr>
          <w:sz w:val="28"/>
          <w:szCs w:val="28"/>
        </w:rPr>
        <w:t>23 октября</w:t>
      </w:r>
      <w:r w:rsidRPr="00C4595F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2 г"/>
        </w:smartTagPr>
        <w:r w:rsidRPr="00C4595F">
          <w:rPr>
            <w:sz w:val="28"/>
            <w:szCs w:val="28"/>
          </w:rPr>
          <w:t>2012 г</w:t>
        </w:r>
      </w:smartTag>
      <w:r w:rsidRPr="00C4595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№ 527 </w:t>
      </w:r>
      <w:r w:rsidRPr="00C4595F">
        <w:rPr>
          <w:sz w:val="28"/>
          <w:szCs w:val="28"/>
        </w:rPr>
        <w:t>«</w:t>
      </w:r>
      <w:r w:rsidRPr="00B461A4">
        <w:rPr>
          <w:sz w:val="28"/>
          <w:szCs w:val="28"/>
        </w:rPr>
        <w:t>Предоставление информации об образовательных программах и учебных планах, рабочих программах учебных курсов, дисциплин (модулей), годовых календарных учебных графиках</w:t>
      </w:r>
      <w:r>
        <w:rPr>
          <w:sz w:val="28"/>
          <w:szCs w:val="28"/>
        </w:rPr>
        <w:t>»:</w:t>
      </w:r>
    </w:p>
    <w:p w:rsidR="005929C7" w:rsidRDefault="005929C7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Pr="00B461A4">
        <w:rPr>
          <w:sz w:val="28"/>
          <w:szCs w:val="28"/>
        </w:rPr>
        <w:t>Предоставление информации об образовательных программах и учебных планах, рабочих программах учебных курсов, дисциплин (модулей), годовых календарных учебных графиках</w:t>
      </w:r>
      <w:r>
        <w:rPr>
          <w:sz w:val="28"/>
          <w:szCs w:val="28"/>
        </w:rPr>
        <w:t>» внести следующие изменения и дополнения:</w:t>
      </w:r>
    </w:p>
    <w:p w:rsidR="005929C7" w:rsidRDefault="005929C7" w:rsidP="0045150D">
      <w:pPr>
        <w:ind w:firstLine="840"/>
        <w:jc w:val="both"/>
        <w:rPr>
          <w:sz w:val="28"/>
          <w:szCs w:val="28"/>
        </w:rPr>
      </w:pPr>
    </w:p>
    <w:p w:rsidR="005929C7" w:rsidRDefault="005929C7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1.1.</w:t>
      </w:r>
      <w:r w:rsidRPr="005F7324">
        <w:rPr>
          <w:sz w:val="28"/>
          <w:szCs w:val="28"/>
        </w:rPr>
        <w:t xml:space="preserve"> </w:t>
      </w:r>
      <w:r>
        <w:rPr>
          <w:sz w:val="28"/>
          <w:szCs w:val="28"/>
        </w:rPr>
        <w:t>Пункт 13 дополнить предложением следующего содержания:</w:t>
      </w:r>
    </w:p>
    <w:p w:rsidR="005929C7" w:rsidRPr="004D6B60" w:rsidRDefault="005929C7" w:rsidP="005F7324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(физического лица) с должностными лицами при предоставлении муниципальной услуги – 1.</w:t>
      </w:r>
    </w:p>
    <w:p w:rsidR="005929C7" w:rsidRDefault="005929C7" w:rsidP="005F7324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(представителей бизнес сообщества – юридических лиц и индивидуальных предпринимателей) с должностными лицами при предоставлении муниципальной услуги – 2.</w:t>
      </w:r>
    </w:p>
    <w:p w:rsidR="005929C7" w:rsidRDefault="005929C7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>1.2. Пункт 26 дополнить предложением следующего содержания:</w:t>
      </w:r>
    </w:p>
    <w:p w:rsidR="005929C7" w:rsidRDefault="005929C7" w:rsidP="0045150D">
      <w:pPr>
        <w:ind w:firstLine="540"/>
        <w:jc w:val="both"/>
        <w:rPr>
          <w:sz w:val="28"/>
          <w:szCs w:val="28"/>
        </w:rPr>
      </w:pPr>
      <w:r w:rsidRPr="00255957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срок ожидания в очереди не более 15 минут.</w:t>
      </w:r>
    </w:p>
    <w:p w:rsidR="005929C7" w:rsidRPr="008E3AF5" w:rsidRDefault="005929C7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2.Контроль за исполнением настоящего постановления возложить на управляющего делами администрации МР «Мосальский район»                                Л.Е.Беркутову.</w:t>
      </w:r>
    </w:p>
    <w:p w:rsidR="005929C7" w:rsidRDefault="005929C7" w:rsidP="0045150D">
      <w:pPr>
        <w:jc w:val="both"/>
        <w:rPr>
          <w:sz w:val="28"/>
        </w:rPr>
      </w:pPr>
    </w:p>
    <w:p w:rsidR="005929C7" w:rsidRDefault="005929C7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5929C7" w:rsidRDefault="005929C7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5929C7" w:rsidRDefault="005929C7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Default="005929C7" w:rsidP="0045150D">
      <w:pPr>
        <w:rPr>
          <w:sz w:val="28"/>
          <w:szCs w:val="28"/>
        </w:rPr>
      </w:pPr>
    </w:p>
    <w:p w:rsidR="005929C7" w:rsidRPr="00890B1B" w:rsidRDefault="005929C7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5929C7" w:rsidRPr="00890B1B" w:rsidRDefault="005929C7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5929C7" w:rsidRPr="00890B1B" w:rsidRDefault="005929C7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5929C7" w:rsidRPr="00890B1B" w:rsidRDefault="005929C7" w:rsidP="00171188">
      <w:pPr>
        <w:rPr>
          <w:sz w:val="24"/>
          <w:szCs w:val="24"/>
        </w:rPr>
      </w:pPr>
      <w:r>
        <w:rPr>
          <w:sz w:val="24"/>
          <w:szCs w:val="24"/>
        </w:rPr>
        <w:t>Устюхиной О.А.. – 1 экз.</w:t>
      </w:r>
    </w:p>
    <w:p w:rsidR="005929C7" w:rsidRPr="00890B1B" w:rsidRDefault="005929C7" w:rsidP="00171188">
      <w:pPr>
        <w:ind w:left="7080"/>
        <w:rPr>
          <w:sz w:val="28"/>
          <w:szCs w:val="28"/>
        </w:rPr>
      </w:pPr>
      <w:r>
        <w:rPr>
          <w:sz w:val="28"/>
          <w:szCs w:val="28"/>
        </w:rPr>
        <w:t>Беркутова Л.Е.</w:t>
      </w:r>
      <w:r w:rsidRPr="00890B1B">
        <w:rPr>
          <w:sz w:val="28"/>
          <w:szCs w:val="28"/>
        </w:rPr>
        <w:t>.</w:t>
      </w:r>
    </w:p>
    <w:p w:rsidR="005929C7" w:rsidRDefault="005929C7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5929C7" w:rsidRDefault="005929C7" w:rsidP="00171188">
      <w:r>
        <w:rPr>
          <w:sz w:val="28"/>
          <w:szCs w:val="28"/>
        </w:rPr>
        <w:t xml:space="preserve">                                                                                              исп.Фролова А.Д.</w:t>
      </w:r>
    </w:p>
    <w:p w:rsidR="005929C7" w:rsidRDefault="005929C7"/>
    <w:sectPr w:rsidR="005929C7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20A"/>
    <w:rsid w:val="00031AEA"/>
    <w:rsid w:val="00055C21"/>
    <w:rsid w:val="000A0087"/>
    <w:rsid w:val="000F2DFD"/>
    <w:rsid w:val="00171188"/>
    <w:rsid w:val="00255957"/>
    <w:rsid w:val="0028520F"/>
    <w:rsid w:val="00334424"/>
    <w:rsid w:val="003C02A0"/>
    <w:rsid w:val="003F325B"/>
    <w:rsid w:val="0045150D"/>
    <w:rsid w:val="004D6B60"/>
    <w:rsid w:val="005929C7"/>
    <w:rsid w:val="005F7324"/>
    <w:rsid w:val="0063334B"/>
    <w:rsid w:val="00667D16"/>
    <w:rsid w:val="00722635"/>
    <w:rsid w:val="00883E96"/>
    <w:rsid w:val="00890B1B"/>
    <w:rsid w:val="008A2D23"/>
    <w:rsid w:val="008E3AF5"/>
    <w:rsid w:val="00A47A61"/>
    <w:rsid w:val="00AB6BC5"/>
    <w:rsid w:val="00B11C91"/>
    <w:rsid w:val="00B461A4"/>
    <w:rsid w:val="00BC120A"/>
    <w:rsid w:val="00C4595F"/>
    <w:rsid w:val="00D470DD"/>
    <w:rsid w:val="00E565FD"/>
    <w:rsid w:val="00FD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0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5150D"/>
    <w:rPr>
      <w:rFonts w:ascii="Times New Roman" w:hAnsi="Times New Roman" w:cs="Times New Roman"/>
      <w:b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45150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Title">
    <w:name w:val="ConsPlusTitle"/>
    <w:uiPriority w:val="99"/>
    <w:rsid w:val="0045150D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45150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4</Pages>
  <Words>394</Words>
  <Characters>2250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Юр.отдел</cp:lastModifiedBy>
  <cp:revision>17</cp:revision>
  <dcterms:created xsi:type="dcterms:W3CDTF">2014-07-21T06:52:00Z</dcterms:created>
  <dcterms:modified xsi:type="dcterms:W3CDTF">2014-07-21T09:17:00Z</dcterms:modified>
</cp:coreProperties>
</file>