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C2" w:rsidRDefault="00E25CC2" w:rsidP="00AB2E14">
      <w:pPr>
        <w:jc w:val="center"/>
        <w:rPr>
          <w:b/>
          <w:bCs/>
          <w:sz w:val="18"/>
          <w:szCs w:val="18"/>
        </w:rPr>
      </w:pPr>
    </w:p>
    <w:p w:rsidR="00E25CC2" w:rsidRPr="009B57D9" w:rsidRDefault="00E25CC2" w:rsidP="00AB2E14">
      <w:pPr>
        <w:jc w:val="center"/>
        <w:rPr>
          <w:b/>
          <w:bCs/>
          <w:sz w:val="18"/>
          <w:szCs w:val="18"/>
        </w:rPr>
      </w:pPr>
      <w:r w:rsidRPr="009B57D9">
        <w:rPr>
          <w:b/>
          <w:bCs/>
          <w:sz w:val="18"/>
          <w:szCs w:val="18"/>
        </w:rPr>
        <w:t xml:space="preserve">Сведения </w:t>
      </w:r>
    </w:p>
    <w:p w:rsidR="00E25CC2" w:rsidRDefault="00E25CC2" w:rsidP="00986579">
      <w:pPr>
        <w:jc w:val="center"/>
        <w:rPr>
          <w:b/>
          <w:bCs/>
          <w:sz w:val="18"/>
          <w:szCs w:val="18"/>
        </w:rPr>
      </w:pPr>
      <w:r w:rsidRPr="009B57D9">
        <w:rPr>
          <w:b/>
          <w:bCs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5CC2" w:rsidRDefault="00E25CC2" w:rsidP="00986579">
      <w:pPr>
        <w:jc w:val="center"/>
        <w:rPr>
          <w:b/>
          <w:bCs/>
          <w:sz w:val="18"/>
          <w:szCs w:val="18"/>
        </w:rPr>
      </w:pPr>
      <w:r w:rsidRPr="00E2473F">
        <w:rPr>
          <w:b/>
          <w:bCs/>
          <w:sz w:val="18"/>
          <w:szCs w:val="18"/>
        </w:rPr>
        <w:t>муниципальных служащих администрации  муниципального района «Мосальский район»</w:t>
      </w:r>
      <w:r>
        <w:rPr>
          <w:b/>
          <w:bCs/>
          <w:sz w:val="18"/>
          <w:szCs w:val="18"/>
        </w:rPr>
        <w:t xml:space="preserve"> </w:t>
      </w:r>
    </w:p>
    <w:p w:rsidR="00E25CC2" w:rsidRPr="009B57D9" w:rsidRDefault="00E25CC2" w:rsidP="00986579">
      <w:pPr>
        <w:jc w:val="center"/>
        <w:rPr>
          <w:b/>
          <w:bCs/>
          <w:sz w:val="18"/>
          <w:szCs w:val="18"/>
        </w:rPr>
      </w:pPr>
      <w:r w:rsidRPr="009B57D9">
        <w:rPr>
          <w:b/>
          <w:bCs/>
          <w:sz w:val="18"/>
          <w:szCs w:val="18"/>
        </w:rPr>
        <w:t>за период с 1 января 201</w:t>
      </w:r>
      <w:r>
        <w:rPr>
          <w:b/>
          <w:bCs/>
          <w:sz w:val="18"/>
          <w:szCs w:val="18"/>
        </w:rPr>
        <w:t>6</w:t>
      </w:r>
      <w:r w:rsidRPr="009B57D9">
        <w:rPr>
          <w:b/>
          <w:bCs/>
          <w:sz w:val="18"/>
          <w:szCs w:val="18"/>
        </w:rPr>
        <w:t xml:space="preserve"> г. по 31 декабря 201</w:t>
      </w:r>
      <w:r>
        <w:rPr>
          <w:b/>
          <w:bCs/>
          <w:sz w:val="18"/>
          <w:szCs w:val="18"/>
        </w:rPr>
        <w:t>6</w:t>
      </w:r>
      <w:r w:rsidRPr="009B57D9">
        <w:rPr>
          <w:b/>
          <w:bCs/>
          <w:sz w:val="18"/>
          <w:szCs w:val="18"/>
        </w:rPr>
        <w:t xml:space="preserve"> г. </w:t>
      </w:r>
    </w:p>
    <w:p w:rsidR="00E25CC2" w:rsidRDefault="00E25CC2" w:rsidP="00AB2E14">
      <w:pPr>
        <w:jc w:val="center"/>
        <w:rPr>
          <w:sz w:val="18"/>
          <w:szCs w:val="18"/>
        </w:rPr>
      </w:pPr>
    </w:p>
    <w:p w:rsidR="00E25CC2" w:rsidRPr="009B57D9" w:rsidRDefault="00E25CC2" w:rsidP="00AB2E14">
      <w:pPr>
        <w:jc w:val="center"/>
        <w:rPr>
          <w:sz w:val="18"/>
          <w:szCs w:val="18"/>
        </w:rPr>
      </w:pPr>
    </w:p>
    <w:tbl>
      <w:tblPr>
        <w:tblW w:w="14768" w:type="dxa"/>
        <w:tblCellSpacing w:w="5" w:type="nil"/>
        <w:tblInd w:w="-7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E25CC2" w:rsidRPr="004E07EC"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E25CC2" w:rsidRPr="004E07EC" w:rsidRDefault="00E25CC2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E25CC2" w:rsidRDefault="00E25CC2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E25CC2" w:rsidRDefault="00E25CC2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E25CC2" w:rsidRPr="004E07EC" w:rsidRDefault="00E25CC2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E25CC2" w:rsidRPr="004E07EC" w:rsidRDefault="00E25CC2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E25CC2" w:rsidRPr="004E07EC" w:rsidRDefault="00E25CC2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E25CC2" w:rsidRPr="00181866" w:rsidRDefault="00E25CC2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 w:cs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 w:cs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E25CC2" w:rsidRPr="00E2473F" w:rsidRDefault="00E25CC2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 w:cs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E25CC2" w:rsidRPr="004E07EC" w:rsidRDefault="00E25CC2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E25CC2" w:rsidRPr="004E07EC" w:rsidRDefault="00E25CC2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E25CC2" w:rsidRPr="004E07EC" w:rsidRDefault="00E25CC2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E25CC2" w:rsidRPr="004E07EC">
        <w:trPr>
          <w:cantSplit/>
          <w:tblHeader/>
          <w:tblCellSpacing w:w="5" w:type="nil"/>
        </w:trPr>
        <w:tc>
          <w:tcPr>
            <w:tcW w:w="3150" w:type="dxa"/>
            <w:vMerge/>
          </w:tcPr>
          <w:p w:rsidR="00E25CC2" w:rsidRPr="004E07EC" w:rsidRDefault="00E25CC2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E25CC2" w:rsidRPr="004E07EC" w:rsidRDefault="00E25CC2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</w:tcPr>
          <w:p w:rsidR="00E25CC2" w:rsidRPr="004E07EC" w:rsidRDefault="00E25CC2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</w:tcPr>
          <w:p w:rsidR="00E25CC2" w:rsidRPr="004E07EC" w:rsidRDefault="00E25CC2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E25CC2" w:rsidRPr="004E07EC" w:rsidRDefault="00E25CC2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</w:tcPr>
          <w:p w:rsidR="00E25CC2" w:rsidRPr="004E07EC" w:rsidRDefault="00E25CC2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</w:tcPr>
          <w:p w:rsidR="00E25CC2" w:rsidRPr="004E07EC" w:rsidRDefault="00E25CC2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</w:tcPr>
          <w:p w:rsidR="00E25CC2" w:rsidRPr="004E07EC" w:rsidRDefault="00E25CC2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</w:tcPr>
          <w:p w:rsidR="00E25CC2" w:rsidRPr="004E07EC" w:rsidRDefault="00E25CC2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</w:tcPr>
          <w:p w:rsidR="00E25CC2" w:rsidRPr="004E07EC" w:rsidRDefault="00E25CC2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</w:tcPr>
          <w:p w:rsidR="00E25CC2" w:rsidRPr="004E07EC" w:rsidRDefault="00E25CC2" w:rsidP="00EC099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25CC2" w:rsidRPr="00B66B9E">
        <w:trPr>
          <w:cantSplit/>
          <w:trHeight w:val="869"/>
          <w:tblCellSpacing w:w="5" w:type="nil"/>
        </w:trPr>
        <w:tc>
          <w:tcPr>
            <w:tcW w:w="3150" w:type="dxa"/>
            <w:vMerge w:val="restart"/>
          </w:tcPr>
          <w:p w:rsidR="00E25CC2" w:rsidRPr="00B66B9E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Поковба Паулина Юрьевна – заместитель заведующей отделом имущественных отношений администрации МР «Мосальский район» по земельным отношениям</w:t>
            </w:r>
          </w:p>
        </w:tc>
        <w:tc>
          <w:tcPr>
            <w:tcW w:w="1575" w:type="dxa"/>
            <w:vMerge w:val="restart"/>
          </w:tcPr>
          <w:p w:rsidR="00E25CC2" w:rsidRPr="00B66B9E" w:rsidRDefault="00E25CC2" w:rsidP="00DB3FD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331583</w:t>
            </w:r>
          </w:p>
        </w:tc>
        <w:tc>
          <w:tcPr>
            <w:tcW w:w="1575" w:type="dxa"/>
          </w:tcPr>
          <w:p w:rsidR="00E25CC2" w:rsidRPr="00B66B9E" w:rsidRDefault="00E25CC2" w:rsidP="00795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</w:t>
            </w:r>
          </w:p>
        </w:tc>
        <w:tc>
          <w:tcPr>
            <w:tcW w:w="900" w:type="dxa"/>
          </w:tcPr>
          <w:p w:rsidR="00E25CC2" w:rsidRDefault="00E25CC2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93,2 </w:t>
            </w:r>
          </w:p>
          <w:p w:rsidR="00E25CC2" w:rsidRPr="00B66B9E" w:rsidRDefault="00E25CC2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(1/4 доли)</w:t>
            </w:r>
          </w:p>
        </w:tc>
        <w:tc>
          <w:tcPr>
            <w:tcW w:w="1134" w:type="dxa"/>
          </w:tcPr>
          <w:p w:rsidR="00E25CC2" w:rsidRPr="00B66B9E" w:rsidRDefault="00E25CC2" w:rsidP="0079571D">
            <w:pPr>
              <w:jc w:val="center"/>
              <w:rPr>
                <w:sz w:val="18"/>
                <w:szCs w:val="18"/>
              </w:rPr>
            </w:pPr>
            <w:r w:rsidRPr="00325CBE"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vAlign w:val="center"/>
          </w:tcPr>
          <w:p w:rsidR="00E25CC2" w:rsidRPr="00A86F2A" w:rsidRDefault="00E25CC2" w:rsidP="00355921">
            <w:pPr>
              <w:jc w:val="center"/>
              <w:rPr>
                <w:sz w:val="18"/>
                <w:szCs w:val="18"/>
              </w:rPr>
            </w:pPr>
            <w:r w:rsidRPr="00A86F2A"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823" w:type="dxa"/>
            <w:vAlign w:val="center"/>
          </w:tcPr>
          <w:p w:rsidR="00E25CC2" w:rsidRPr="00A86F2A" w:rsidRDefault="00E25CC2" w:rsidP="00355921">
            <w:pPr>
              <w:jc w:val="center"/>
              <w:rPr>
                <w:sz w:val="18"/>
                <w:szCs w:val="18"/>
              </w:rPr>
            </w:pPr>
            <w:r w:rsidRPr="00A86F2A">
              <w:rPr>
                <w:sz w:val="18"/>
                <w:szCs w:val="18"/>
              </w:rPr>
              <w:t>799</w:t>
            </w:r>
          </w:p>
        </w:tc>
        <w:tc>
          <w:tcPr>
            <w:tcW w:w="777" w:type="dxa"/>
            <w:vAlign w:val="center"/>
          </w:tcPr>
          <w:p w:rsidR="00E25CC2" w:rsidRPr="00A86F2A" w:rsidRDefault="00E25CC2" w:rsidP="00355921">
            <w:pPr>
              <w:jc w:val="center"/>
              <w:rPr>
                <w:sz w:val="18"/>
                <w:szCs w:val="18"/>
              </w:rPr>
            </w:pPr>
            <w:r w:rsidRPr="00A86F2A"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</w:tcPr>
          <w:p w:rsidR="00E25CC2" w:rsidRPr="00B66B9E" w:rsidRDefault="00E25CC2" w:rsidP="00A86F2A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ВАЗ 21114</w:t>
            </w:r>
          </w:p>
        </w:tc>
        <w:tc>
          <w:tcPr>
            <w:tcW w:w="1489" w:type="dxa"/>
          </w:tcPr>
          <w:p w:rsidR="00E25CC2" w:rsidRPr="00B66B9E" w:rsidRDefault="00E25CC2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25CC2" w:rsidRPr="00B66B9E">
        <w:trPr>
          <w:cantSplit/>
          <w:tblCellSpacing w:w="5" w:type="nil"/>
        </w:trPr>
        <w:tc>
          <w:tcPr>
            <w:tcW w:w="3150" w:type="dxa"/>
            <w:vMerge/>
          </w:tcPr>
          <w:p w:rsidR="00E25CC2" w:rsidRPr="00B66B9E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E25CC2" w:rsidRPr="00B66B9E" w:rsidRDefault="00E25CC2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E25CC2" w:rsidRPr="00B66B9E" w:rsidRDefault="00E25CC2" w:rsidP="00795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900" w:type="dxa"/>
          </w:tcPr>
          <w:p w:rsidR="00E25CC2" w:rsidRDefault="00E25CC2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 </w:t>
            </w:r>
          </w:p>
          <w:p w:rsidR="00E25CC2" w:rsidRPr="00B66B9E" w:rsidRDefault="00E25CC2" w:rsidP="00EC099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(1/4 доли)</w:t>
            </w:r>
          </w:p>
        </w:tc>
        <w:tc>
          <w:tcPr>
            <w:tcW w:w="1134" w:type="dxa"/>
          </w:tcPr>
          <w:p w:rsidR="00E25CC2" w:rsidRDefault="00E25CC2" w:rsidP="0079571D">
            <w:pPr>
              <w:jc w:val="center"/>
            </w:pPr>
            <w:r w:rsidRPr="00325CBE"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vAlign w:val="center"/>
          </w:tcPr>
          <w:p w:rsidR="00E25CC2" w:rsidRPr="00A86F2A" w:rsidRDefault="00E25CC2" w:rsidP="00355921">
            <w:pPr>
              <w:jc w:val="center"/>
              <w:rPr>
                <w:sz w:val="18"/>
                <w:szCs w:val="18"/>
              </w:rPr>
            </w:pPr>
            <w:r w:rsidRPr="00A86F2A"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823" w:type="dxa"/>
            <w:vAlign w:val="center"/>
          </w:tcPr>
          <w:p w:rsidR="00E25CC2" w:rsidRPr="00A86F2A" w:rsidRDefault="00E25CC2" w:rsidP="00355921">
            <w:pPr>
              <w:jc w:val="center"/>
              <w:rPr>
                <w:sz w:val="18"/>
                <w:szCs w:val="18"/>
              </w:rPr>
            </w:pPr>
            <w:r w:rsidRPr="00A86F2A">
              <w:rPr>
                <w:sz w:val="18"/>
                <w:szCs w:val="18"/>
              </w:rPr>
              <w:t>2000</w:t>
            </w:r>
          </w:p>
        </w:tc>
        <w:tc>
          <w:tcPr>
            <w:tcW w:w="777" w:type="dxa"/>
            <w:vAlign w:val="center"/>
          </w:tcPr>
          <w:p w:rsidR="00E25CC2" w:rsidRPr="00A86F2A" w:rsidRDefault="00E25CC2" w:rsidP="00355921">
            <w:pPr>
              <w:jc w:val="center"/>
              <w:rPr>
                <w:sz w:val="18"/>
                <w:szCs w:val="18"/>
              </w:rPr>
            </w:pPr>
            <w:r w:rsidRPr="00A86F2A"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</w:tcPr>
          <w:p w:rsidR="00E25CC2" w:rsidRPr="00B66B9E" w:rsidRDefault="00E25CC2" w:rsidP="00A86F2A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89" w:type="dxa"/>
          </w:tcPr>
          <w:p w:rsidR="00E25CC2" w:rsidRPr="00B66B9E" w:rsidRDefault="00E25CC2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25CC2" w:rsidRPr="00B66B9E">
        <w:trPr>
          <w:cantSplit/>
          <w:trHeight w:val="456"/>
          <w:tblCellSpacing w:w="5" w:type="nil"/>
        </w:trPr>
        <w:tc>
          <w:tcPr>
            <w:tcW w:w="3150" w:type="dxa"/>
            <w:vMerge w:val="restart"/>
          </w:tcPr>
          <w:p w:rsidR="00E25CC2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  <w:p w:rsidR="00E25CC2" w:rsidRPr="00B66B9E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Поковба Алексей Васильевич – муж</w:t>
            </w:r>
          </w:p>
        </w:tc>
        <w:tc>
          <w:tcPr>
            <w:tcW w:w="1575" w:type="dxa"/>
            <w:vMerge w:val="restart"/>
          </w:tcPr>
          <w:p w:rsidR="00E25CC2" w:rsidRPr="00B66B9E" w:rsidRDefault="00E25CC2" w:rsidP="00795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225605</w:t>
            </w:r>
          </w:p>
        </w:tc>
        <w:tc>
          <w:tcPr>
            <w:tcW w:w="1575" w:type="dxa"/>
          </w:tcPr>
          <w:p w:rsidR="00E25CC2" w:rsidRPr="00B66B9E" w:rsidRDefault="00E25CC2" w:rsidP="00EB61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</w:t>
            </w:r>
          </w:p>
        </w:tc>
        <w:tc>
          <w:tcPr>
            <w:tcW w:w="900" w:type="dxa"/>
          </w:tcPr>
          <w:p w:rsidR="00E25CC2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93,2</w:t>
            </w:r>
          </w:p>
          <w:p w:rsidR="00E25CC2" w:rsidRPr="00B66B9E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(1/4 доли)</w:t>
            </w:r>
          </w:p>
        </w:tc>
        <w:tc>
          <w:tcPr>
            <w:tcW w:w="1134" w:type="dxa"/>
          </w:tcPr>
          <w:p w:rsidR="00E25CC2" w:rsidRPr="00B66B9E" w:rsidRDefault="00E25CC2" w:rsidP="00EB61F4">
            <w:pPr>
              <w:jc w:val="center"/>
              <w:rPr>
                <w:sz w:val="18"/>
                <w:szCs w:val="18"/>
              </w:rPr>
            </w:pPr>
            <w:r w:rsidRPr="00325CBE"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E25CC2" w:rsidRPr="00B66B9E" w:rsidRDefault="00E25CC2" w:rsidP="00A86F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23" w:type="dxa"/>
          </w:tcPr>
          <w:p w:rsidR="00E25CC2" w:rsidRPr="00B66B9E" w:rsidRDefault="00E25CC2" w:rsidP="00EC0990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7" w:type="dxa"/>
          </w:tcPr>
          <w:p w:rsidR="00E25CC2" w:rsidRPr="00B66B9E" w:rsidRDefault="00E25CC2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004" w:type="dxa"/>
          </w:tcPr>
          <w:p w:rsidR="00E25CC2" w:rsidRPr="00B66B9E" w:rsidRDefault="00E25CC2" w:rsidP="00A86F2A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ВАЗ 210630</w:t>
            </w:r>
          </w:p>
        </w:tc>
        <w:tc>
          <w:tcPr>
            <w:tcW w:w="1489" w:type="dxa"/>
          </w:tcPr>
          <w:p w:rsidR="00E25CC2" w:rsidRPr="00B66B9E" w:rsidRDefault="00E25CC2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25CC2" w:rsidRPr="00B66B9E">
        <w:trPr>
          <w:cantSplit/>
          <w:tblCellSpacing w:w="5" w:type="nil"/>
        </w:trPr>
        <w:tc>
          <w:tcPr>
            <w:tcW w:w="3150" w:type="dxa"/>
            <w:vMerge/>
          </w:tcPr>
          <w:p w:rsidR="00E25CC2" w:rsidRPr="00B66B9E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E25CC2" w:rsidRPr="00B66B9E" w:rsidRDefault="00E25CC2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E25CC2" w:rsidRPr="00B66B9E" w:rsidRDefault="00E25CC2" w:rsidP="00EB61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900" w:type="dxa"/>
          </w:tcPr>
          <w:p w:rsidR="00E25CC2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 </w:t>
            </w:r>
          </w:p>
          <w:p w:rsidR="00E25CC2" w:rsidRPr="00B66B9E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(1/4 доли)</w:t>
            </w:r>
          </w:p>
        </w:tc>
        <w:tc>
          <w:tcPr>
            <w:tcW w:w="1134" w:type="dxa"/>
          </w:tcPr>
          <w:p w:rsidR="00E25CC2" w:rsidRDefault="00E25CC2" w:rsidP="00EB61F4">
            <w:pPr>
              <w:jc w:val="center"/>
            </w:pPr>
            <w:r w:rsidRPr="00325CBE"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E25CC2" w:rsidRPr="00B66B9E" w:rsidRDefault="00E25CC2" w:rsidP="00A86F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23" w:type="dxa"/>
          </w:tcPr>
          <w:p w:rsidR="00E25CC2" w:rsidRPr="00B66B9E" w:rsidRDefault="00E25CC2" w:rsidP="00EC0990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7" w:type="dxa"/>
          </w:tcPr>
          <w:p w:rsidR="00E25CC2" w:rsidRPr="00B66B9E" w:rsidRDefault="00E25CC2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004" w:type="dxa"/>
          </w:tcPr>
          <w:p w:rsidR="00E25CC2" w:rsidRPr="00B66B9E" w:rsidRDefault="00E25CC2" w:rsidP="00A86F2A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УАЗ 315112-01</w:t>
            </w:r>
          </w:p>
        </w:tc>
        <w:tc>
          <w:tcPr>
            <w:tcW w:w="1489" w:type="dxa"/>
          </w:tcPr>
          <w:p w:rsidR="00E25CC2" w:rsidRPr="00B66B9E" w:rsidRDefault="00E25CC2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25CC2" w:rsidRPr="00B66B9E">
        <w:trPr>
          <w:cantSplit/>
          <w:trHeight w:val="456"/>
          <w:tblCellSpacing w:w="5" w:type="nil"/>
        </w:trPr>
        <w:tc>
          <w:tcPr>
            <w:tcW w:w="3150" w:type="dxa"/>
            <w:vMerge w:val="restart"/>
          </w:tcPr>
          <w:p w:rsidR="00E25CC2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  <w:p w:rsidR="00E25CC2" w:rsidRPr="00B66B9E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Поковба Дарья Алексеевна – дочь</w:t>
            </w:r>
          </w:p>
        </w:tc>
        <w:tc>
          <w:tcPr>
            <w:tcW w:w="1575" w:type="dxa"/>
            <w:vMerge w:val="restart"/>
          </w:tcPr>
          <w:p w:rsidR="00E25CC2" w:rsidRPr="00B66B9E" w:rsidRDefault="00E25CC2" w:rsidP="00795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75" w:type="dxa"/>
          </w:tcPr>
          <w:p w:rsidR="00E25CC2" w:rsidRPr="00B66B9E" w:rsidRDefault="00E25CC2" w:rsidP="00EB61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</w:t>
            </w:r>
          </w:p>
        </w:tc>
        <w:tc>
          <w:tcPr>
            <w:tcW w:w="900" w:type="dxa"/>
          </w:tcPr>
          <w:p w:rsidR="00E25CC2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93,2 </w:t>
            </w:r>
          </w:p>
          <w:p w:rsidR="00E25CC2" w:rsidRPr="00B66B9E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(1/4 доли)</w:t>
            </w:r>
          </w:p>
        </w:tc>
        <w:tc>
          <w:tcPr>
            <w:tcW w:w="1134" w:type="dxa"/>
          </w:tcPr>
          <w:p w:rsidR="00E25CC2" w:rsidRPr="00B66B9E" w:rsidRDefault="00E25CC2" w:rsidP="00EB61F4">
            <w:pPr>
              <w:jc w:val="center"/>
              <w:rPr>
                <w:sz w:val="18"/>
                <w:szCs w:val="18"/>
              </w:rPr>
            </w:pPr>
            <w:r w:rsidRPr="00325CBE"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E25CC2" w:rsidRPr="00B66B9E" w:rsidRDefault="00E25CC2" w:rsidP="00A86F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23" w:type="dxa"/>
          </w:tcPr>
          <w:p w:rsidR="00E25CC2" w:rsidRPr="00B66B9E" w:rsidRDefault="00E25CC2" w:rsidP="00EC0990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7" w:type="dxa"/>
          </w:tcPr>
          <w:p w:rsidR="00E25CC2" w:rsidRPr="00B66B9E" w:rsidRDefault="00E25CC2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004" w:type="dxa"/>
          </w:tcPr>
          <w:p w:rsidR="00E25CC2" w:rsidRPr="00B66B9E" w:rsidRDefault="00E25CC2" w:rsidP="00A86F2A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89" w:type="dxa"/>
          </w:tcPr>
          <w:p w:rsidR="00E25CC2" w:rsidRPr="00B66B9E" w:rsidRDefault="00E25CC2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25CC2" w:rsidRPr="00B66B9E">
        <w:trPr>
          <w:cantSplit/>
          <w:tblCellSpacing w:w="5" w:type="nil"/>
        </w:trPr>
        <w:tc>
          <w:tcPr>
            <w:tcW w:w="3150" w:type="dxa"/>
            <w:vMerge/>
          </w:tcPr>
          <w:p w:rsidR="00E25CC2" w:rsidRPr="00B66B9E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E25CC2" w:rsidRPr="00B66B9E" w:rsidRDefault="00E25CC2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E25CC2" w:rsidRPr="00B66B9E" w:rsidRDefault="00E25CC2" w:rsidP="00EB61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900" w:type="dxa"/>
          </w:tcPr>
          <w:p w:rsidR="00E25CC2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 </w:t>
            </w:r>
          </w:p>
          <w:p w:rsidR="00E25CC2" w:rsidRPr="00B66B9E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(1/4 доли)</w:t>
            </w:r>
          </w:p>
        </w:tc>
        <w:tc>
          <w:tcPr>
            <w:tcW w:w="1134" w:type="dxa"/>
          </w:tcPr>
          <w:p w:rsidR="00E25CC2" w:rsidRDefault="00E25CC2" w:rsidP="00EB61F4">
            <w:pPr>
              <w:jc w:val="center"/>
            </w:pPr>
            <w:r w:rsidRPr="00325CBE"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E25CC2" w:rsidRPr="00B66B9E" w:rsidRDefault="00E25CC2" w:rsidP="00A86F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23" w:type="dxa"/>
          </w:tcPr>
          <w:p w:rsidR="00E25CC2" w:rsidRPr="00B66B9E" w:rsidRDefault="00E25CC2" w:rsidP="00EC0990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7" w:type="dxa"/>
          </w:tcPr>
          <w:p w:rsidR="00E25CC2" w:rsidRPr="00B66B9E" w:rsidRDefault="00E25CC2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004" w:type="dxa"/>
          </w:tcPr>
          <w:p w:rsidR="00E25CC2" w:rsidRPr="00B66B9E" w:rsidRDefault="00E25CC2" w:rsidP="00A86F2A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89" w:type="dxa"/>
          </w:tcPr>
          <w:p w:rsidR="00E25CC2" w:rsidRPr="00B66B9E" w:rsidRDefault="00E25CC2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25CC2" w:rsidRPr="00B66B9E">
        <w:trPr>
          <w:cantSplit/>
          <w:trHeight w:val="456"/>
          <w:tblCellSpacing w:w="5" w:type="nil"/>
        </w:trPr>
        <w:tc>
          <w:tcPr>
            <w:tcW w:w="3150" w:type="dxa"/>
            <w:vMerge w:val="restart"/>
          </w:tcPr>
          <w:p w:rsidR="00E25CC2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  <w:p w:rsidR="00E25CC2" w:rsidRPr="00B66B9E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Поковба Катерина Алексеевна – дочь</w:t>
            </w:r>
          </w:p>
        </w:tc>
        <w:tc>
          <w:tcPr>
            <w:tcW w:w="1575" w:type="dxa"/>
            <w:vMerge w:val="restart"/>
          </w:tcPr>
          <w:p w:rsidR="00E25CC2" w:rsidRPr="00B66B9E" w:rsidRDefault="00E25CC2" w:rsidP="00795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75" w:type="dxa"/>
          </w:tcPr>
          <w:p w:rsidR="00E25CC2" w:rsidRPr="00B66B9E" w:rsidRDefault="00E25CC2" w:rsidP="00EB61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</w:t>
            </w:r>
          </w:p>
        </w:tc>
        <w:tc>
          <w:tcPr>
            <w:tcW w:w="900" w:type="dxa"/>
          </w:tcPr>
          <w:p w:rsidR="00E25CC2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93,2 </w:t>
            </w:r>
          </w:p>
          <w:p w:rsidR="00E25CC2" w:rsidRPr="00B66B9E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(1/4 доли)</w:t>
            </w:r>
          </w:p>
        </w:tc>
        <w:tc>
          <w:tcPr>
            <w:tcW w:w="1134" w:type="dxa"/>
          </w:tcPr>
          <w:p w:rsidR="00E25CC2" w:rsidRPr="00B66B9E" w:rsidRDefault="00E25CC2" w:rsidP="00EB61F4">
            <w:pPr>
              <w:jc w:val="center"/>
              <w:rPr>
                <w:sz w:val="18"/>
                <w:szCs w:val="18"/>
              </w:rPr>
            </w:pPr>
            <w:r w:rsidRPr="00325CBE"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E25CC2" w:rsidRPr="00B66B9E" w:rsidRDefault="00E25CC2" w:rsidP="00A86F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23" w:type="dxa"/>
          </w:tcPr>
          <w:p w:rsidR="00E25CC2" w:rsidRPr="00B66B9E" w:rsidRDefault="00E25CC2" w:rsidP="00EC0990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7" w:type="dxa"/>
          </w:tcPr>
          <w:p w:rsidR="00E25CC2" w:rsidRPr="00B66B9E" w:rsidRDefault="00E25CC2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004" w:type="dxa"/>
          </w:tcPr>
          <w:p w:rsidR="00E25CC2" w:rsidRPr="00B66B9E" w:rsidRDefault="00E25CC2" w:rsidP="00A86F2A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89" w:type="dxa"/>
          </w:tcPr>
          <w:p w:rsidR="00E25CC2" w:rsidRPr="00B66B9E" w:rsidRDefault="00E25CC2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25CC2" w:rsidRPr="00B66B9E">
        <w:trPr>
          <w:cantSplit/>
          <w:tblCellSpacing w:w="5" w:type="nil"/>
        </w:trPr>
        <w:tc>
          <w:tcPr>
            <w:tcW w:w="3150" w:type="dxa"/>
            <w:vMerge/>
          </w:tcPr>
          <w:p w:rsidR="00E25CC2" w:rsidRPr="00B66B9E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</w:p>
        </w:tc>
        <w:tc>
          <w:tcPr>
            <w:tcW w:w="1575" w:type="dxa"/>
            <w:vMerge/>
          </w:tcPr>
          <w:p w:rsidR="00E25CC2" w:rsidRPr="00B66B9E" w:rsidRDefault="00E25CC2" w:rsidP="007672E8">
            <w:pPr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E25CC2" w:rsidRPr="00B66B9E" w:rsidRDefault="00E25CC2" w:rsidP="00EB61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900" w:type="dxa"/>
          </w:tcPr>
          <w:p w:rsidR="00E25CC2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1000 </w:t>
            </w:r>
          </w:p>
          <w:p w:rsidR="00E25CC2" w:rsidRPr="00B66B9E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(1/4 доли)</w:t>
            </w:r>
          </w:p>
        </w:tc>
        <w:tc>
          <w:tcPr>
            <w:tcW w:w="1134" w:type="dxa"/>
          </w:tcPr>
          <w:p w:rsidR="00E25CC2" w:rsidRDefault="00E25CC2" w:rsidP="00EB61F4">
            <w:pPr>
              <w:jc w:val="center"/>
            </w:pPr>
            <w:r w:rsidRPr="00325CBE"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</w:tcPr>
          <w:p w:rsidR="00E25CC2" w:rsidRPr="00B66B9E" w:rsidRDefault="00E25CC2" w:rsidP="00A86F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23" w:type="dxa"/>
          </w:tcPr>
          <w:p w:rsidR="00E25CC2" w:rsidRPr="00B66B9E" w:rsidRDefault="00E25CC2" w:rsidP="00EC0990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7" w:type="dxa"/>
          </w:tcPr>
          <w:p w:rsidR="00E25CC2" w:rsidRPr="00B66B9E" w:rsidRDefault="00E25CC2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004" w:type="dxa"/>
          </w:tcPr>
          <w:p w:rsidR="00E25CC2" w:rsidRPr="00B66B9E" w:rsidRDefault="00E25CC2" w:rsidP="00A86F2A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89" w:type="dxa"/>
          </w:tcPr>
          <w:p w:rsidR="00E25CC2" w:rsidRPr="00B66B9E" w:rsidRDefault="00E25CC2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E25CC2" w:rsidRPr="00B66B9E">
        <w:trPr>
          <w:cantSplit/>
          <w:tblCellSpacing w:w="5" w:type="nil"/>
        </w:trPr>
        <w:tc>
          <w:tcPr>
            <w:tcW w:w="3150" w:type="dxa"/>
          </w:tcPr>
          <w:p w:rsidR="00E25CC2" w:rsidRPr="00B66B9E" w:rsidRDefault="00E25CC2" w:rsidP="00EC0990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Поковба Артем Алексеевич – сын </w:t>
            </w:r>
          </w:p>
        </w:tc>
        <w:tc>
          <w:tcPr>
            <w:tcW w:w="1575" w:type="dxa"/>
          </w:tcPr>
          <w:p w:rsidR="00E25CC2" w:rsidRPr="00B66B9E" w:rsidRDefault="00E25CC2" w:rsidP="00B5002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75" w:type="dxa"/>
          </w:tcPr>
          <w:p w:rsidR="00E25CC2" w:rsidRDefault="00E25CC2" w:rsidP="00EB61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00" w:type="dxa"/>
          </w:tcPr>
          <w:p w:rsidR="00E25CC2" w:rsidRDefault="00E25CC2" w:rsidP="00EB61F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E25CC2" w:rsidRPr="00325CBE" w:rsidRDefault="00E25CC2" w:rsidP="00EB61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41" w:type="dxa"/>
          </w:tcPr>
          <w:p w:rsidR="00E25CC2" w:rsidRDefault="00E25CC2" w:rsidP="00A86F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23" w:type="dxa"/>
          </w:tcPr>
          <w:p w:rsidR="00E25CC2" w:rsidRDefault="00E25CC2" w:rsidP="00EC0990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77" w:type="dxa"/>
          </w:tcPr>
          <w:p w:rsidR="00E25CC2" w:rsidRDefault="00E25CC2" w:rsidP="007672E8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004" w:type="dxa"/>
          </w:tcPr>
          <w:p w:rsidR="00E25CC2" w:rsidRDefault="00E25CC2" w:rsidP="00A86F2A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89" w:type="dxa"/>
          </w:tcPr>
          <w:p w:rsidR="00E25CC2" w:rsidRDefault="00E25CC2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:rsidR="00E25CC2" w:rsidRDefault="00E25CC2" w:rsidP="00AB2E14">
      <w:pPr>
        <w:jc w:val="center"/>
      </w:pPr>
    </w:p>
    <w:sectPr w:rsidR="00E25CC2" w:rsidSect="002F5DD9"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CC2" w:rsidRDefault="00E25CC2">
      <w:r>
        <w:separator/>
      </w:r>
    </w:p>
  </w:endnote>
  <w:endnote w:type="continuationSeparator" w:id="1">
    <w:p w:rsidR="00E25CC2" w:rsidRDefault="00E25C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CC2" w:rsidRDefault="00E25CC2">
      <w:r>
        <w:separator/>
      </w:r>
    </w:p>
  </w:footnote>
  <w:footnote w:type="continuationSeparator" w:id="1">
    <w:p w:rsidR="00E25CC2" w:rsidRDefault="00E25C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oNotHyphenateCaps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5C17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3017"/>
    <w:rsid w:val="00123DA4"/>
    <w:rsid w:val="00127861"/>
    <w:rsid w:val="00130470"/>
    <w:rsid w:val="00130D6C"/>
    <w:rsid w:val="00131179"/>
    <w:rsid w:val="001316F7"/>
    <w:rsid w:val="0013224C"/>
    <w:rsid w:val="001327B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5CBE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5921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2BC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4710C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B203B"/>
    <w:rsid w:val="004B5D7D"/>
    <w:rsid w:val="004B69D6"/>
    <w:rsid w:val="004B6D58"/>
    <w:rsid w:val="004B6FFA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2FB4"/>
    <w:rsid w:val="004E464A"/>
    <w:rsid w:val="004E5722"/>
    <w:rsid w:val="004E5AB9"/>
    <w:rsid w:val="004E6F19"/>
    <w:rsid w:val="004F0469"/>
    <w:rsid w:val="004F1984"/>
    <w:rsid w:val="004F7BE7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56931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536D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571D"/>
    <w:rsid w:val="00796941"/>
    <w:rsid w:val="007978DD"/>
    <w:rsid w:val="007A061F"/>
    <w:rsid w:val="007A0A76"/>
    <w:rsid w:val="007A106C"/>
    <w:rsid w:val="007A26A6"/>
    <w:rsid w:val="007A3007"/>
    <w:rsid w:val="007A31EE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C7264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529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66A09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21BE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526CC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6F2A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C7539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236C"/>
    <w:rsid w:val="00B3517B"/>
    <w:rsid w:val="00B36D7F"/>
    <w:rsid w:val="00B41889"/>
    <w:rsid w:val="00B42481"/>
    <w:rsid w:val="00B44705"/>
    <w:rsid w:val="00B44DE5"/>
    <w:rsid w:val="00B4564F"/>
    <w:rsid w:val="00B45A54"/>
    <w:rsid w:val="00B5002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21FD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3FDD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15415"/>
    <w:rsid w:val="00E212FE"/>
    <w:rsid w:val="00E22B8E"/>
    <w:rsid w:val="00E22F8D"/>
    <w:rsid w:val="00E2473F"/>
    <w:rsid w:val="00E25CC2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B353A"/>
    <w:rsid w:val="00EB3A50"/>
    <w:rsid w:val="00EB41A5"/>
    <w:rsid w:val="00EB5644"/>
    <w:rsid w:val="00EB61F4"/>
    <w:rsid w:val="00EB7A90"/>
    <w:rsid w:val="00EC0990"/>
    <w:rsid w:val="00EC09C7"/>
    <w:rsid w:val="00EC16E2"/>
    <w:rsid w:val="00EC3074"/>
    <w:rsid w:val="00EC3DBB"/>
    <w:rsid w:val="00EC405F"/>
    <w:rsid w:val="00EC4966"/>
    <w:rsid w:val="00EC5045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74D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B7AD0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1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33E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84BB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0B23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84BB3"/>
  </w:style>
  <w:style w:type="character" w:styleId="CommentReference">
    <w:name w:val="annotation reference"/>
    <w:basedOn w:val="DefaultParagraphFont"/>
    <w:uiPriority w:val="99"/>
    <w:semiHidden/>
    <w:rsid w:val="00EC1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C16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B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C1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B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C1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23"/>
    <w:rPr>
      <w:sz w:val="0"/>
      <w:szCs w:val="0"/>
    </w:rPr>
  </w:style>
  <w:style w:type="paragraph" w:customStyle="1" w:styleId="ConsPlusNormal">
    <w:name w:val="ConsPlusNormal"/>
    <w:uiPriority w:val="99"/>
    <w:rsid w:val="0037350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ConsPlusCell">
    <w:name w:val="ConsPlusCell"/>
    <w:uiPriority w:val="99"/>
    <w:rsid w:val="0037350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F94C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0B2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7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231</Words>
  <Characters>1323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subject/>
  <dc:creator>Вячеслав Александрович Зайцев</dc:creator>
  <cp:keywords/>
  <dc:description/>
  <cp:lastModifiedBy>Admin</cp:lastModifiedBy>
  <cp:revision>2</cp:revision>
  <cp:lastPrinted>2014-03-28T11:42:00Z</cp:lastPrinted>
  <dcterms:created xsi:type="dcterms:W3CDTF">2017-05-02T12:59:00Z</dcterms:created>
  <dcterms:modified xsi:type="dcterms:W3CDTF">2017-05-02T12:59:00Z</dcterms:modified>
</cp:coreProperties>
</file>