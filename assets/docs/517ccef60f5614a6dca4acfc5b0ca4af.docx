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8F" w:rsidRDefault="00CF6A8F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alt="Gerb_mos" style="position:absolute;margin-left:204pt;margin-top:18pt;width:67.1pt;height:76.2pt;z-index:251658240;visibility:visible">
            <v:imagedata r:id="rId4" o:title=""/>
            <w10:wrap type="topAndBottom"/>
          </v:shape>
        </w:pict>
      </w:r>
    </w:p>
    <w:p w:rsidR="00CF6A8F" w:rsidRDefault="00CF6A8F" w:rsidP="0045150D">
      <w:pPr>
        <w:jc w:val="center"/>
        <w:rPr>
          <w:b/>
          <w:sz w:val="28"/>
          <w:szCs w:val="28"/>
        </w:rPr>
      </w:pPr>
    </w:p>
    <w:p w:rsidR="00CF6A8F" w:rsidRPr="000F2DFD" w:rsidRDefault="00CF6A8F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CF6A8F" w:rsidRDefault="00CF6A8F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CF6A8F" w:rsidRDefault="00CF6A8F" w:rsidP="0045150D">
      <w:pPr>
        <w:pStyle w:val="Heading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CF6A8F" w:rsidRPr="003F325B" w:rsidRDefault="00CF6A8F" w:rsidP="0045150D"/>
    <w:p w:rsidR="00CF6A8F" w:rsidRPr="000F2DFD" w:rsidRDefault="00CF6A8F" w:rsidP="0045150D"/>
    <w:p w:rsidR="00CF6A8F" w:rsidRPr="00667D16" w:rsidRDefault="00CF6A8F" w:rsidP="0045150D">
      <w:pPr>
        <w:pStyle w:val="Heading1"/>
      </w:pPr>
      <w:r>
        <w:t>ПОСТАНОВЛЕНИЕ</w:t>
      </w:r>
    </w:p>
    <w:p w:rsidR="00CF6A8F" w:rsidRDefault="00CF6A8F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CF6A8F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CF6A8F" w:rsidRPr="008A2D23" w:rsidRDefault="00CF6A8F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CF6A8F" w:rsidRPr="008A2D23" w:rsidRDefault="00CF6A8F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CF6A8F" w:rsidRPr="008A2D23" w:rsidRDefault="00CF6A8F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CF6A8F" w:rsidRPr="008A2D23" w:rsidRDefault="00CF6A8F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CF6A8F" w:rsidRPr="008A2D23" w:rsidRDefault="00CF6A8F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>
              <w:rPr>
                <w:sz w:val="28"/>
                <w:szCs w:val="28"/>
              </w:rPr>
              <w:t>392</w:t>
            </w:r>
          </w:p>
        </w:tc>
      </w:tr>
    </w:tbl>
    <w:p w:rsidR="00CF6A8F" w:rsidRDefault="00CF6A8F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F6A8F" w:rsidRDefault="00CF6A8F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F6A8F" w:rsidRPr="0066294F" w:rsidRDefault="00CF6A8F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23 октября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D470DD">
          <w:rPr>
            <w:rFonts w:ascii="Times New Roman" w:hAnsi="Times New Roman" w:cs="Times New Roman"/>
            <w:b w:val="0"/>
            <w:sz w:val="28"/>
            <w:szCs w:val="28"/>
          </w:rPr>
          <w:t>2012 г</w:t>
        </w:r>
      </w:smartTag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528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Pr="0066294F">
        <w:rPr>
          <w:rFonts w:ascii="Times New Roman" w:hAnsi="Times New Roman" w:cs="Times New Roman"/>
          <w:b w:val="0"/>
          <w:sz w:val="28"/>
          <w:szCs w:val="28"/>
        </w:rPr>
        <w:t>Предоставление информации об организации общедоступного и бесплатного начального общего, основного общего, среднего (полного) общего образования, а также дополнительного образования в общеобразовательных учреждениях МР «Мосальский район»</w:t>
      </w:r>
    </w:p>
    <w:p w:rsidR="00CF6A8F" w:rsidRDefault="00CF6A8F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F6A8F" w:rsidRDefault="00CF6A8F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</w:p>
    <w:p w:rsidR="00CF6A8F" w:rsidRPr="00E565FD" w:rsidRDefault="00CF6A8F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CF6A8F" w:rsidRDefault="00CF6A8F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>
        <w:rPr>
          <w:sz w:val="28"/>
          <w:szCs w:val="28"/>
        </w:rPr>
        <w:t>23 октября</w:t>
      </w:r>
      <w:r w:rsidRPr="00C4595F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C4595F">
          <w:rPr>
            <w:sz w:val="28"/>
            <w:szCs w:val="28"/>
          </w:rPr>
          <w:t>2012 г</w:t>
        </w:r>
      </w:smartTag>
      <w:r w:rsidRPr="00C4595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№ 528 </w:t>
      </w:r>
      <w:r w:rsidRPr="00C4595F">
        <w:rPr>
          <w:sz w:val="28"/>
          <w:szCs w:val="28"/>
        </w:rPr>
        <w:t>«</w:t>
      </w:r>
      <w:r>
        <w:rPr>
          <w:sz w:val="28"/>
          <w:szCs w:val="28"/>
        </w:rPr>
        <w:t>Предоставление информации об организации общедоступного и бесплатного начального общего, основного общего, среднего (полного) общего образования, а также дополнительного образования в общеобразовательных учреждениях МР «Мосальский район»»:</w:t>
      </w:r>
    </w:p>
    <w:p w:rsidR="00CF6A8F" w:rsidRDefault="00CF6A8F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>
        <w:rPr>
          <w:sz w:val="28"/>
          <w:szCs w:val="28"/>
        </w:rPr>
        <w:t>Предоставление информации об организации общедоступного и бесплатного начального общего, основного общего, среднего (полного) общего образования, а также дополнительного образования в общеобразовательных учреждениях МР «Мосальский район» внести следующие изменения и дополнения:</w:t>
      </w:r>
    </w:p>
    <w:p w:rsidR="00CF6A8F" w:rsidRDefault="00CF6A8F" w:rsidP="00F946B6">
      <w:pPr>
        <w:ind w:left="-120" w:right="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Pr="00967B8B">
        <w:rPr>
          <w:sz w:val="28"/>
          <w:szCs w:val="28"/>
        </w:rPr>
        <w:t xml:space="preserve">В пункте </w:t>
      </w:r>
      <w:r>
        <w:rPr>
          <w:sz w:val="28"/>
          <w:szCs w:val="28"/>
        </w:rPr>
        <w:t>2.1.9</w:t>
      </w:r>
      <w:r w:rsidRPr="00967B8B">
        <w:rPr>
          <w:sz w:val="28"/>
          <w:szCs w:val="28"/>
        </w:rPr>
        <w:t xml:space="preserve">  в предложении </w:t>
      </w:r>
      <w:r>
        <w:rPr>
          <w:sz w:val="28"/>
          <w:szCs w:val="28"/>
        </w:rPr>
        <w:t>«Время ожидания граждан при индивидуальном устном информировании не может превышать 30 минут</w:t>
      </w:r>
      <w:r w:rsidRPr="00967B8B">
        <w:rPr>
          <w:sz w:val="28"/>
          <w:szCs w:val="28"/>
        </w:rPr>
        <w:t xml:space="preserve">» заменить </w:t>
      </w:r>
      <w:r>
        <w:rPr>
          <w:sz w:val="28"/>
          <w:szCs w:val="28"/>
        </w:rPr>
        <w:t>слова «3</w:t>
      </w:r>
      <w:r w:rsidRPr="00967B8B">
        <w:rPr>
          <w:sz w:val="28"/>
          <w:szCs w:val="28"/>
        </w:rPr>
        <w:t>0 минут</w:t>
      </w:r>
      <w:r>
        <w:rPr>
          <w:sz w:val="28"/>
          <w:szCs w:val="28"/>
        </w:rPr>
        <w:t>»</w:t>
      </w:r>
      <w:r w:rsidRPr="00967B8B">
        <w:rPr>
          <w:sz w:val="28"/>
          <w:szCs w:val="28"/>
        </w:rPr>
        <w:t xml:space="preserve"> на </w:t>
      </w:r>
      <w:r>
        <w:rPr>
          <w:sz w:val="28"/>
          <w:szCs w:val="28"/>
        </w:rPr>
        <w:t>«</w:t>
      </w:r>
      <w:r w:rsidRPr="00967B8B">
        <w:rPr>
          <w:sz w:val="28"/>
          <w:szCs w:val="28"/>
        </w:rPr>
        <w:t>15 минут</w:t>
      </w:r>
      <w:r>
        <w:rPr>
          <w:sz w:val="28"/>
          <w:szCs w:val="28"/>
        </w:rPr>
        <w:t>»</w:t>
      </w:r>
      <w:r w:rsidRPr="00967B8B">
        <w:rPr>
          <w:sz w:val="28"/>
          <w:szCs w:val="28"/>
        </w:rPr>
        <w:t xml:space="preserve">. </w:t>
      </w:r>
    </w:p>
    <w:p w:rsidR="00CF6A8F" w:rsidRDefault="00CF6A8F" w:rsidP="006B6B21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1.2. Пункт 2.1.9  дополнить предложением следующего содержания:</w:t>
      </w:r>
    </w:p>
    <w:p w:rsidR="00CF6A8F" w:rsidRPr="004D6B60" w:rsidRDefault="00CF6A8F" w:rsidP="006B6B21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(физического лица) с должностными лицами при предоставлении муниципальной услуги – 1.</w:t>
      </w:r>
    </w:p>
    <w:p w:rsidR="00CF6A8F" w:rsidRDefault="00CF6A8F" w:rsidP="006B6B21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(представителей бизнес сообщества – юридических лиц и индивидуальных предпринимателей) с должностными лицами при предоставлении муниципальной услуги – 2.</w:t>
      </w:r>
    </w:p>
    <w:p w:rsidR="00CF6A8F" w:rsidRPr="008E3AF5" w:rsidRDefault="00CF6A8F" w:rsidP="006B6B21">
      <w:pPr>
        <w:ind w:firstLine="540"/>
        <w:jc w:val="both"/>
        <w:rPr>
          <w:sz w:val="28"/>
          <w:szCs w:val="28"/>
        </w:rPr>
      </w:pPr>
      <w:r>
        <w:rPr>
          <w:sz w:val="28"/>
        </w:rPr>
        <w:t>2.Контроль за исполнением настоящего постановления возложить на управляющего делами администрации МР «Мосальский район»                                Л.Е.Беркутову.</w:t>
      </w:r>
    </w:p>
    <w:p w:rsidR="00CF6A8F" w:rsidRDefault="00CF6A8F" w:rsidP="0045150D">
      <w:pPr>
        <w:jc w:val="both"/>
        <w:rPr>
          <w:sz w:val="28"/>
        </w:rPr>
      </w:pPr>
    </w:p>
    <w:p w:rsidR="00CF6A8F" w:rsidRDefault="00CF6A8F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CF6A8F" w:rsidRDefault="00CF6A8F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CF6A8F" w:rsidRDefault="00CF6A8F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Default="00CF6A8F" w:rsidP="0045150D">
      <w:pPr>
        <w:rPr>
          <w:sz w:val="28"/>
          <w:szCs w:val="28"/>
        </w:rPr>
      </w:pPr>
    </w:p>
    <w:p w:rsidR="00CF6A8F" w:rsidRPr="00890B1B" w:rsidRDefault="00CF6A8F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CF6A8F" w:rsidRPr="00890B1B" w:rsidRDefault="00CF6A8F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CF6A8F" w:rsidRPr="00890B1B" w:rsidRDefault="00CF6A8F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CF6A8F" w:rsidRPr="00890B1B" w:rsidRDefault="00CF6A8F" w:rsidP="00171188">
      <w:pPr>
        <w:rPr>
          <w:sz w:val="24"/>
          <w:szCs w:val="24"/>
        </w:rPr>
      </w:pPr>
      <w:r>
        <w:rPr>
          <w:sz w:val="24"/>
          <w:szCs w:val="24"/>
        </w:rPr>
        <w:t>Устюхиной О.А.. – 1 экз.</w:t>
      </w:r>
    </w:p>
    <w:p w:rsidR="00CF6A8F" w:rsidRPr="00890B1B" w:rsidRDefault="00CF6A8F" w:rsidP="00171188">
      <w:pPr>
        <w:ind w:left="7080"/>
        <w:rPr>
          <w:sz w:val="28"/>
          <w:szCs w:val="28"/>
        </w:rPr>
      </w:pPr>
      <w:r>
        <w:rPr>
          <w:sz w:val="28"/>
          <w:szCs w:val="28"/>
        </w:rPr>
        <w:t>Беркутова Л.Е.</w:t>
      </w:r>
      <w:r w:rsidRPr="00890B1B">
        <w:rPr>
          <w:sz w:val="28"/>
          <w:szCs w:val="28"/>
        </w:rPr>
        <w:t>.</w:t>
      </w:r>
    </w:p>
    <w:p w:rsidR="00CF6A8F" w:rsidRDefault="00CF6A8F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CF6A8F" w:rsidRDefault="00CF6A8F">
      <w:r>
        <w:rPr>
          <w:sz w:val="28"/>
          <w:szCs w:val="28"/>
        </w:rPr>
        <w:t xml:space="preserve">                                                                                              исп.Фролова А.Д.</w:t>
      </w:r>
      <w:bookmarkStart w:id="0" w:name="_GoBack"/>
      <w:bookmarkEnd w:id="0"/>
    </w:p>
    <w:sectPr w:rsidR="00CF6A8F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20A"/>
    <w:rsid w:val="00055C21"/>
    <w:rsid w:val="000A0087"/>
    <w:rsid w:val="000F2DFD"/>
    <w:rsid w:val="00171188"/>
    <w:rsid w:val="001F7379"/>
    <w:rsid w:val="0028520F"/>
    <w:rsid w:val="003F325B"/>
    <w:rsid w:val="0045150D"/>
    <w:rsid w:val="004D6B60"/>
    <w:rsid w:val="0063334B"/>
    <w:rsid w:val="0066294F"/>
    <w:rsid w:val="00667D16"/>
    <w:rsid w:val="006B6B21"/>
    <w:rsid w:val="00722635"/>
    <w:rsid w:val="00747DF4"/>
    <w:rsid w:val="00883E96"/>
    <w:rsid w:val="00890B1B"/>
    <w:rsid w:val="008A2D23"/>
    <w:rsid w:val="008E3AF5"/>
    <w:rsid w:val="00967B8B"/>
    <w:rsid w:val="00A47A61"/>
    <w:rsid w:val="00A70AAD"/>
    <w:rsid w:val="00AA6FF6"/>
    <w:rsid w:val="00B11C91"/>
    <w:rsid w:val="00B461A4"/>
    <w:rsid w:val="00BC120A"/>
    <w:rsid w:val="00C27814"/>
    <w:rsid w:val="00C4595F"/>
    <w:rsid w:val="00CF6A8F"/>
    <w:rsid w:val="00D470DD"/>
    <w:rsid w:val="00D60DBF"/>
    <w:rsid w:val="00E565FD"/>
    <w:rsid w:val="00F946B6"/>
    <w:rsid w:val="00FD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0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5150D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45150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uiPriority w:val="99"/>
    <w:rsid w:val="0045150D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45150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</TotalTime>
  <Pages>4</Pages>
  <Words>431</Words>
  <Characters>2463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Юр.отдел</cp:lastModifiedBy>
  <cp:revision>23</cp:revision>
  <dcterms:created xsi:type="dcterms:W3CDTF">2014-07-21T06:52:00Z</dcterms:created>
  <dcterms:modified xsi:type="dcterms:W3CDTF">2014-07-21T09:19:00Z</dcterms:modified>
</cp:coreProperties>
</file>