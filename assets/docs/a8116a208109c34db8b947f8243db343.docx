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2A6" w:rsidRDefault="005A22A6" w:rsidP="00C77DF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5A22A6" w:rsidRDefault="005A22A6" w:rsidP="00C77DF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77DFD">
        <w:rPr>
          <w:rFonts w:ascii="Times New Roman" w:hAnsi="Times New Roman" w:cs="Times New Roman"/>
          <w:b/>
          <w:bCs/>
          <w:sz w:val="28"/>
          <w:szCs w:val="28"/>
        </w:rPr>
        <w:t>Сведения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77DFD">
        <w:rPr>
          <w:rFonts w:ascii="Times New Roman" w:hAnsi="Times New Roman" w:cs="Times New Roman"/>
          <w:b/>
          <w:bCs/>
          <w:sz w:val="28"/>
          <w:szCs w:val="28"/>
        </w:rPr>
        <w:t>о доходах, имуществе и обязательствах имущественного характера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муниципальных служащих администрации  муниципального района «Мосальский район»</w:t>
      </w:r>
    </w:p>
    <w:p w:rsidR="005A22A6" w:rsidRPr="00EB0CB1" w:rsidRDefault="005A22A6" w:rsidP="00C77DF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8"/>
          <w:szCs w:val="8"/>
        </w:rPr>
      </w:pPr>
    </w:p>
    <w:p w:rsidR="005A22A6" w:rsidRPr="00695834" w:rsidRDefault="005A22A6" w:rsidP="00C77DF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 за период с 1 января 2013г по 31 декабря 2013</w:t>
      </w:r>
      <w:r w:rsidRPr="00695834">
        <w:rPr>
          <w:rFonts w:ascii="Times New Roman" w:hAnsi="Times New Roman" w:cs="Times New Roman"/>
          <w:sz w:val="28"/>
          <w:szCs w:val="28"/>
        </w:rPr>
        <w:t>г)</w:t>
      </w:r>
    </w:p>
    <w:p w:rsidR="005A22A6" w:rsidRPr="00EB0CB1" w:rsidRDefault="005A22A6" w:rsidP="00C77DF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6"/>
          <w:szCs w:val="6"/>
        </w:rPr>
      </w:pPr>
    </w:p>
    <w:tbl>
      <w:tblPr>
        <w:tblW w:w="15735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3828"/>
        <w:gridCol w:w="1701"/>
        <w:gridCol w:w="1842"/>
        <w:gridCol w:w="1276"/>
        <w:gridCol w:w="1560"/>
        <w:gridCol w:w="1842"/>
        <w:gridCol w:w="1560"/>
        <w:gridCol w:w="992"/>
        <w:gridCol w:w="1134"/>
      </w:tblGrid>
      <w:tr w:rsidR="005A22A6" w:rsidRPr="00EB0CB1">
        <w:tc>
          <w:tcPr>
            <w:tcW w:w="3828" w:type="dxa"/>
            <w:vMerge w:val="restart"/>
            <w:vAlign w:val="center"/>
          </w:tcPr>
          <w:p w:rsidR="005A22A6" w:rsidRPr="00EB0CB1" w:rsidRDefault="005A22A6" w:rsidP="00EB0C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0C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Фамилия, имя, отчество лица замещающего соответствующего должность</w:t>
            </w:r>
          </w:p>
        </w:tc>
        <w:tc>
          <w:tcPr>
            <w:tcW w:w="1701" w:type="dxa"/>
            <w:vMerge w:val="restart"/>
            <w:vAlign w:val="center"/>
          </w:tcPr>
          <w:p w:rsidR="005A22A6" w:rsidRPr="00EB0CB1" w:rsidRDefault="005A22A6" w:rsidP="00EB0C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0C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Декларированный  годовой доход</w:t>
            </w:r>
          </w:p>
          <w:p w:rsidR="005A22A6" w:rsidRPr="00EB0CB1" w:rsidRDefault="005A22A6" w:rsidP="00EB0C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0C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(руб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EB0C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6520" w:type="dxa"/>
            <w:gridSpan w:val="4"/>
            <w:vAlign w:val="center"/>
          </w:tcPr>
          <w:p w:rsidR="005A22A6" w:rsidRPr="00EB0CB1" w:rsidRDefault="005A22A6" w:rsidP="00EB0C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0C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Перечень объектов недвижимого имущества и транспортных средств, принадлежащих на праве собственности</w:t>
            </w:r>
          </w:p>
        </w:tc>
        <w:tc>
          <w:tcPr>
            <w:tcW w:w="3686" w:type="dxa"/>
            <w:gridSpan w:val="3"/>
            <w:vAlign w:val="center"/>
          </w:tcPr>
          <w:p w:rsidR="005A22A6" w:rsidRPr="00EB0CB1" w:rsidRDefault="005A22A6" w:rsidP="00EB0C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0C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Перечень объектов недвижимого имущества, находящихся в пользовании</w:t>
            </w:r>
          </w:p>
        </w:tc>
      </w:tr>
      <w:tr w:rsidR="005A22A6" w:rsidRPr="00EB0CB1">
        <w:tc>
          <w:tcPr>
            <w:tcW w:w="3828" w:type="dxa"/>
            <w:vMerge/>
            <w:vAlign w:val="center"/>
          </w:tcPr>
          <w:p w:rsidR="005A22A6" w:rsidRPr="00EB0CB1" w:rsidRDefault="005A22A6" w:rsidP="00EB0C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  <w:vMerge/>
            <w:vAlign w:val="center"/>
          </w:tcPr>
          <w:p w:rsidR="005A22A6" w:rsidRPr="00EB0CB1" w:rsidRDefault="005A22A6" w:rsidP="00EB0C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2" w:type="dxa"/>
            <w:vAlign w:val="center"/>
          </w:tcPr>
          <w:p w:rsidR="005A22A6" w:rsidRPr="00EB0CB1" w:rsidRDefault="005A22A6" w:rsidP="00EB0C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0C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Вид объектов недвижимости</w:t>
            </w:r>
          </w:p>
        </w:tc>
        <w:tc>
          <w:tcPr>
            <w:tcW w:w="1276" w:type="dxa"/>
            <w:vAlign w:val="center"/>
          </w:tcPr>
          <w:p w:rsidR="005A22A6" w:rsidRPr="00EB0CB1" w:rsidRDefault="005A22A6" w:rsidP="00EB0C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0C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Площадь (кв.м)</w:t>
            </w:r>
          </w:p>
        </w:tc>
        <w:tc>
          <w:tcPr>
            <w:tcW w:w="1560" w:type="dxa"/>
            <w:vAlign w:val="center"/>
          </w:tcPr>
          <w:p w:rsidR="005A22A6" w:rsidRPr="00EB0CB1" w:rsidRDefault="005A22A6" w:rsidP="00EB0C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0C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Страна  расположения</w:t>
            </w:r>
          </w:p>
        </w:tc>
        <w:tc>
          <w:tcPr>
            <w:tcW w:w="1842" w:type="dxa"/>
            <w:vAlign w:val="center"/>
          </w:tcPr>
          <w:p w:rsidR="005A22A6" w:rsidRPr="00EB0CB1" w:rsidRDefault="005A22A6" w:rsidP="00EB0C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0C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Транспортные средства</w:t>
            </w:r>
          </w:p>
        </w:tc>
        <w:tc>
          <w:tcPr>
            <w:tcW w:w="1560" w:type="dxa"/>
            <w:vAlign w:val="center"/>
          </w:tcPr>
          <w:p w:rsidR="005A22A6" w:rsidRPr="00EB0CB1" w:rsidRDefault="005A22A6" w:rsidP="00EB0C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0C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Вид  объекта</w:t>
            </w:r>
          </w:p>
        </w:tc>
        <w:tc>
          <w:tcPr>
            <w:tcW w:w="992" w:type="dxa"/>
            <w:vAlign w:val="center"/>
          </w:tcPr>
          <w:p w:rsidR="005A22A6" w:rsidRPr="00EB0CB1" w:rsidRDefault="005A22A6" w:rsidP="00EB0C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0C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Площадь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(м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2</w:t>
            </w:r>
            <w:r w:rsidRPr="00EB0C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134" w:type="dxa"/>
            <w:vAlign w:val="center"/>
          </w:tcPr>
          <w:p w:rsidR="005A22A6" w:rsidRPr="00EB0CB1" w:rsidRDefault="005A22A6" w:rsidP="00EB0C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0C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Страна расположения</w:t>
            </w:r>
          </w:p>
        </w:tc>
      </w:tr>
      <w:tr w:rsidR="005A22A6" w:rsidRPr="00EB0CB1">
        <w:tc>
          <w:tcPr>
            <w:tcW w:w="3828" w:type="dxa"/>
            <w:vAlign w:val="center"/>
          </w:tcPr>
          <w:p w:rsidR="005A22A6" w:rsidRPr="00EB0CB1" w:rsidRDefault="005A22A6" w:rsidP="00EB0C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Григорьева Наталья Николаевна-главный специалист</w:t>
            </w:r>
          </w:p>
        </w:tc>
        <w:tc>
          <w:tcPr>
            <w:tcW w:w="1701" w:type="dxa"/>
            <w:vAlign w:val="center"/>
          </w:tcPr>
          <w:p w:rsidR="005A22A6" w:rsidRPr="00EB0CB1" w:rsidRDefault="005A22A6" w:rsidP="00EB0C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257379,92</w:t>
            </w:r>
          </w:p>
        </w:tc>
        <w:tc>
          <w:tcPr>
            <w:tcW w:w="1842" w:type="dxa"/>
            <w:vAlign w:val="center"/>
          </w:tcPr>
          <w:p w:rsidR="005A22A6" w:rsidRPr="00EB0CB1" w:rsidRDefault="005A22A6" w:rsidP="00EB0C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276" w:type="dxa"/>
            <w:vAlign w:val="center"/>
          </w:tcPr>
          <w:p w:rsidR="005A22A6" w:rsidRPr="00EB0CB1" w:rsidRDefault="005A22A6" w:rsidP="00EB0C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99,3</w:t>
            </w:r>
          </w:p>
        </w:tc>
        <w:tc>
          <w:tcPr>
            <w:tcW w:w="1560" w:type="dxa"/>
            <w:vAlign w:val="center"/>
          </w:tcPr>
          <w:p w:rsidR="005A22A6" w:rsidRPr="00EB0CB1" w:rsidRDefault="005A22A6" w:rsidP="00EB0C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842" w:type="dxa"/>
            <w:vAlign w:val="center"/>
          </w:tcPr>
          <w:p w:rsidR="005A22A6" w:rsidRPr="00EB0CB1" w:rsidRDefault="005A22A6" w:rsidP="00EB0C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0" w:type="dxa"/>
            <w:vAlign w:val="center"/>
          </w:tcPr>
          <w:p w:rsidR="005A22A6" w:rsidRPr="00EB0CB1" w:rsidRDefault="005A22A6" w:rsidP="00EB0C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2" w:type="dxa"/>
            <w:vAlign w:val="center"/>
          </w:tcPr>
          <w:p w:rsidR="005A22A6" w:rsidRPr="00EB0CB1" w:rsidRDefault="005A22A6" w:rsidP="00EB0C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vAlign w:val="center"/>
          </w:tcPr>
          <w:p w:rsidR="005A22A6" w:rsidRPr="00EB0CB1" w:rsidRDefault="005A22A6" w:rsidP="00EB0C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5A22A6" w:rsidRPr="00EB0CB1">
        <w:tc>
          <w:tcPr>
            <w:tcW w:w="3828" w:type="dxa"/>
            <w:vAlign w:val="center"/>
          </w:tcPr>
          <w:p w:rsidR="005A22A6" w:rsidRPr="00EB0CB1" w:rsidRDefault="005A22A6" w:rsidP="00EB0C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Григорьев Владислав Александрович (сын)</w:t>
            </w:r>
          </w:p>
        </w:tc>
        <w:tc>
          <w:tcPr>
            <w:tcW w:w="1701" w:type="dxa"/>
            <w:vAlign w:val="center"/>
          </w:tcPr>
          <w:p w:rsidR="005A22A6" w:rsidRPr="00EB0CB1" w:rsidRDefault="005A22A6" w:rsidP="00EB0C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42" w:type="dxa"/>
            <w:vAlign w:val="center"/>
          </w:tcPr>
          <w:p w:rsidR="005A22A6" w:rsidRPr="00EB0CB1" w:rsidRDefault="005A22A6" w:rsidP="00A12A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76" w:type="dxa"/>
            <w:vAlign w:val="center"/>
          </w:tcPr>
          <w:p w:rsidR="005A22A6" w:rsidRPr="00EB0CB1" w:rsidRDefault="005A22A6" w:rsidP="00EB0C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0" w:type="dxa"/>
            <w:vAlign w:val="center"/>
          </w:tcPr>
          <w:p w:rsidR="005A22A6" w:rsidRPr="00EB0CB1" w:rsidRDefault="005A22A6" w:rsidP="00EB0C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42" w:type="dxa"/>
            <w:vAlign w:val="center"/>
          </w:tcPr>
          <w:p w:rsidR="005A22A6" w:rsidRPr="00EB0CB1" w:rsidRDefault="005A22A6" w:rsidP="00A12A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0" w:type="dxa"/>
            <w:vAlign w:val="center"/>
          </w:tcPr>
          <w:p w:rsidR="005A22A6" w:rsidRPr="00EB0CB1" w:rsidRDefault="005A22A6" w:rsidP="00EB0C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2" w:type="dxa"/>
            <w:vAlign w:val="center"/>
          </w:tcPr>
          <w:p w:rsidR="005A22A6" w:rsidRPr="00EB0CB1" w:rsidRDefault="005A22A6" w:rsidP="00EB0C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vAlign w:val="center"/>
          </w:tcPr>
          <w:p w:rsidR="005A22A6" w:rsidRPr="00EB0CB1" w:rsidRDefault="005A22A6" w:rsidP="00EB0C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5A22A6" w:rsidRPr="00272C40" w:rsidRDefault="005A22A6" w:rsidP="00C77DF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72C40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5A22A6" w:rsidRPr="00272C40" w:rsidSect="003C70E0">
      <w:pgSz w:w="16838" w:h="11906" w:orient="landscape"/>
      <w:pgMar w:top="709" w:right="1134" w:bottom="567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77DFD"/>
    <w:rsid w:val="00001D5C"/>
    <w:rsid w:val="000026DC"/>
    <w:rsid w:val="0000524E"/>
    <w:rsid w:val="00005288"/>
    <w:rsid w:val="00006CF2"/>
    <w:rsid w:val="00010111"/>
    <w:rsid w:val="00010BB2"/>
    <w:rsid w:val="000113DD"/>
    <w:rsid w:val="00014B83"/>
    <w:rsid w:val="00015206"/>
    <w:rsid w:val="00020AE2"/>
    <w:rsid w:val="000228C0"/>
    <w:rsid w:val="000231AD"/>
    <w:rsid w:val="00030DA1"/>
    <w:rsid w:val="00032EB7"/>
    <w:rsid w:val="00033EB8"/>
    <w:rsid w:val="00035211"/>
    <w:rsid w:val="000352AB"/>
    <w:rsid w:val="00035307"/>
    <w:rsid w:val="00035B87"/>
    <w:rsid w:val="000407B6"/>
    <w:rsid w:val="00041269"/>
    <w:rsid w:val="00041581"/>
    <w:rsid w:val="00043F23"/>
    <w:rsid w:val="000449E1"/>
    <w:rsid w:val="00045FCF"/>
    <w:rsid w:val="0004604C"/>
    <w:rsid w:val="00047746"/>
    <w:rsid w:val="0005061B"/>
    <w:rsid w:val="00055B77"/>
    <w:rsid w:val="000566E9"/>
    <w:rsid w:val="00062FDE"/>
    <w:rsid w:val="00065E0B"/>
    <w:rsid w:val="00066029"/>
    <w:rsid w:val="000675FC"/>
    <w:rsid w:val="00067784"/>
    <w:rsid w:val="00067DA9"/>
    <w:rsid w:val="0007170E"/>
    <w:rsid w:val="000733D2"/>
    <w:rsid w:val="0007417E"/>
    <w:rsid w:val="0007435E"/>
    <w:rsid w:val="000758F5"/>
    <w:rsid w:val="00075D5D"/>
    <w:rsid w:val="000763EA"/>
    <w:rsid w:val="00076E51"/>
    <w:rsid w:val="00081C37"/>
    <w:rsid w:val="0008385A"/>
    <w:rsid w:val="00085EA6"/>
    <w:rsid w:val="0008691D"/>
    <w:rsid w:val="0008735B"/>
    <w:rsid w:val="000911FB"/>
    <w:rsid w:val="00091B13"/>
    <w:rsid w:val="00093292"/>
    <w:rsid w:val="00093C80"/>
    <w:rsid w:val="00095490"/>
    <w:rsid w:val="00097372"/>
    <w:rsid w:val="00097E18"/>
    <w:rsid w:val="000A1872"/>
    <w:rsid w:val="000A2D83"/>
    <w:rsid w:val="000A34C7"/>
    <w:rsid w:val="000A35BB"/>
    <w:rsid w:val="000A6DC0"/>
    <w:rsid w:val="000A774C"/>
    <w:rsid w:val="000A7E46"/>
    <w:rsid w:val="000B188F"/>
    <w:rsid w:val="000B219C"/>
    <w:rsid w:val="000B2287"/>
    <w:rsid w:val="000B2A9F"/>
    <w:rsid w:val="000B3F97"/>
    <w:rsid w:val="000B5C14"/>
    <w:rsid w:val="000B5CF0"/>
    <w:rsid w:val="000C0281"/>
    <w:rsid w:val="000C1A5E"/>
    <w:rsid w:val="000C30D4"/>
    <w:rsid w:val="000C36BA"/>
    <w:rsid w:val="000C52C5"/>
    <w:rsid w:val="000C5813"/>
    <w:rsid w:val="000C7094"/>
    <w:rsid w:val="000C7A95"/>
    <w:rsid w:val="000C7DC9"/>
    <w:rsid w:val="000D2A5A"/>
    <w:rsid w:val="000D2B7E"/>
    <w:rsid w:val="000D64F6"/>
    <w:rsid w:val="000E0809"/>
    <w:rsid w:val="000E0884"/>
    <w:rsid w:val="000E1EE8"/>
    <w:rsid w:val="000E2DA4"/>
    <w:rsid w:val="000E432A"/>
    <w:rsid w:val="000E459B"/>
    <w:rsid w:val="000E5204"/>
    <w:rsid w:val="000E599A"/>
    <w:rsid w:val="000E5E8A"/>
    <w:rsid w:val="000E5F0B"/>
    <w:rsid w:val="000F5678"/>
    <w:rsid w:val="000F6A05"/>
    <w:rsid w:val="000F6C56"/>
    <w:rsid w:val="000F740B"/>
    <w:rsid w:val="00100B79"/>
    <w:rsid w:val="00102452"/>
    <w:rsid w:val="00104198"/>
    <w:rsid w:val="00104CF3"/>
    <w:rsid w:val="00106E06"/>
    <w:rsid w:val="0011008D"/>
    <w:rsid w:val="001106D9"/>
    <w:rsid w:val="0011074D"/>
    <w:rsid w:val="001112B7"/>
    <w:rsid w:val="0011297B"/>
    <w:rsid w:val="00115407"/>
    <w:rsid w:val="00116560"/>
    <w:rsid w:val="00117092"/>
    <w:rsid w:val="001173D9"/>
    <w:rsid w:val="00120A64"/>
    <w:rsid w:val="00120BE0"/>
    <w:rsid w:val="001212F0"/>
    <w:rsid w:val="00122318"/>
    <w:rsid w:val="00124271"/>
    <w:rsid w:val="00124C03"/>
    <w:rsid w:val="00125FE1"/>
    <w:rsid w:val="00130A87"/>
    <w:rsid w:val="001322D7"/>
    <w:rsid w:val="00132BB5"/>
    <w:rsid w:val="00133385"/>
    <w:rsid w:val="00133F3B"/>
    <w:rsid w:val="00135072"/>
    <w:rsid w:val="001353DF"/>
    <w:rsid w:val="00136BFE"/>
    <w:rsid w:val="00137995"/>
    <w:rsid w:val="00137C55"/>
    <w:rsid w:val="00137D6C"/>
    <w:rsid w:val="00140F0D"/>
    <w:rsid w:val="00142037"/>
    <w:rsid w:val="00143053"/>
    <w:rsid w:val="00143866"/>
    <w:rsid w:val="00144256"/>
    <w:rsid w:val="0014511E"/>
    <w:rsid w:val="001460A4"/>
    <w:rsid w:val="001475D9"/>
    <w:rsid w:val="001525A2"/>
    <w:rsid w:val="001544F4"/>
    <w:rsid w:val="00157D5F"/>
    <w:rsid w:val="0016050B"/>
    <w:rsid w:val="00160B94"/>
    <w:rsid w:val="001624A1"/>
    <w:rsid w:val="00162D37"/>
    <w:rsid w:val="00164C0D"/>
    <w:rsid w:val="00164D80"/>
    <w:rsid w:val="0016589F"/>
    <w:rsid w:val="00165938"/>
    <w:rsid w:val="00165FB3"/>
    <w:rsid w:val="00167D48"/>
    <w:rsid w:val="00170660"/>
    <w:rsid w:val="0017071B"/>
    <w:rsid w:val="0017145A"/>
    <w:rsid w:val="0017150F"/>
    <w:rsid w:val="00171A4B"/>
    <w:rsid w:val="00171E60"/>
    <w:rsid w:val="00171EEA"/>
    <w:rsid w:val="00176568"/>
    <w:rsid w:val="00176E39"/>
    <w:rsid w:val="00177618"/>
    <w:rsid w:val="00177D1D"/>
    <w:rsid w:val="00177F72"/>
    <w:rsid w:val="00180A59"/>
    <w:rsid w:val="001819CF"/>
    <w:rsid w:val="00182614"/>
    <w:rsid w:val="00182ECF"/>
    <w:rsid w:val="00182F5A"/>
    <w:rsid w:val="00183523"/>
    <w:rsid w:val="00184B89"/>
    <w:rsid w:val="00185DA7"/>
    <w:rsid w:val="001865C6"/>
    <w:rsid w:val="001873B7"/>
    <w:rsid w:val="00190086"/>
    <w:rsid w:val="00192495"/>
    <w:rsid w:val="00194D40"/>
    <w:rsid w:val="0019522C"/>
    <w:rsid w:val="00195701"/>
    <w:rsid w:val="0019638F"/>
    <w:rsid w:val="00197D46"/>
    <w:rsid w:val="001A260A"/>
    <w:rsid w:val="001A2D11"/>
    <w:rsid w:val="001A508D"/>
    <w:rsid w:val="001A738B"/>
    <w:rsid w:val="001B02AB"/>
    <w:rsid w:val="001B10BC"/>
    <w:rsid w:val="001B2D12"/>
    <w:rsid w:val="001B34C7"/>
    <w:rsid w:val="001B641B"/>
    <w:rsid w:val="001B6AAF"/>
    <w:rsid w:val="001B6B25"/>
    <w:rsid w:val="001B7B3E"/>
    <w:rsid w:val="001C0EB2"/>
    <w:rsid w:val="001C1028"/>
    <w:rsid w:val="001C15DC"/>
    <w:rsid w:val="001C2843"/>
    <w:rsid w:val="001C5C93"/>
    <w:rsid w:val="001C5CC7"/>
    <w:rsid w:val="001C5F4A"/>
    <w:rsid w:val="001C6BD4"/>
    <w:rsid w:val="001D07E2"/>
    <w:rsid w:val="001D0ECB"/>
    <w:rsid w:val="001D128B"/>
    <w:rsid w:val="001D3547"/>
    <w:rsid w:val="001D3548"/>
    <w:rsid w:val="001D4D98"/>
    <w:rsid w:val="001D6651"/>
    <w:rsid w:val="001E0477"/>
    <w:rsid w:val="001E0951"/>
    <w:rsid w:val="001E0E47"/>
    <w:rsid w:val="001E10C4"/>
    <w:rsid w:val="001E126F"/>
    <w:rsid w:val="001E1421"/>
    <w:rsid w:val="001E1C79"/>
    <w:rsid w:val="001E27FC"/>
    <w:rsid w:val="001E3563"/>
    <w:rsid w:val="001F1610"/>
    <w:rsid w:val="001F1D4B"/>
    <w:rsid w:val="001F28F7"/>
    <w:rsid w:val="001F2E85"/>
    <w:rsid w:val="001F30C5"/>
    <w:rsid w:val="001F3971"/>
    <w:rsid w:val="001F45E6"/>
    <w:rsid w:val="001F4A42"/>
    <w:rsid w:val="001F4D9F"/>
    <w:rsid w:val="001F5A1F"/>
    <w:rsid w:val="0020049E"/>
    <w:rsid w:val="00201D44"/>
    <w:rsid w:val="002022BC"/>
    <w:rsid w:val="00202EEC"/>
    <w:rsid w:val="00203149"/>
    <w:rsid w:val="00204683"/>
    <w:rsid w:val="002068B4"/>
    <w:rsid w:val="00207D93"/>
    <w:rsid w:val="00211F51"/>
    <w:rsid w:val="00212F67"/>
    <w:rsid w:val="002140BC"/>
    <w:rsid w:val="00214EEC"/>
    <w:rsid w:val="002166A2"/>
    <w:rsid w:val="00217C0D"/>
    <w:rsid w:val="00221055"/>
    <w:rsid w:val="00222448"/>
    <w:rsid w:val="00224799"/>
    <w:rsid w:val="00224E87"/>
    <w:rsid w:val="00227E2B"/>
    <w:rsid w:val="00230E24"/>
    <w:rsid w:val="00231142"/>
    <w:rsid w:val="00235BA4"/>
    <w:rsid w:val="00240102"/>
    <w:rsid w:val="00241473"/>
    <w:rsid w:val="002448A9"/>
    <w:rsid w:val="002452D8"/>
    <w:rsid w:val="00245A6A"/>
    <w:rsid w:val="00246018"/>
    <w:rsid w:val="002508F8"/>
    <w:rsid w:val="002549BE"/>
    <w:rsid w:val="002550A0"/>
    <w:rsid w:val="00255F82"/>
    <w:rsid w:val="00260C88"/>
    <w:rsid w:val="00261DE8"/>
    <w:rsid w:val="0026273B"/>
    <w:rsid w:val="002632AA"/>
    <w:rsid w:val="00263688"/>
    <w:rsid w:val="00265B54"/>
    <w:rsid w:val="00265D42"/>
    <w:rsid w:val="002663E1"/>
    <w:rsid w:val="0027004D"/>
    <w:rsid w:val="00271728"/>
    <w:rsid w:val="00271729"/>
    <w:rsid w:val="00271749"/>
    <w:rsid w:val="00272C40"/>
    <w:rsid w:val="00274A36"/>
    <w:rsid w:val="00275507"/>
    <w:rsid w:val="00275803"/>
    <w:rsid w:val="00275CB1"/>
    <w:rsid w:val="002765F7"/>
    <w:rsid w:val="00276709"/>
    <w:rsid w:val="0027727D"/>
    <w:rsid w:val="00281226"/>
    <w:rsid w:val="00281E6E"/>
    <w:rsid w:val="002845CB"/>
    <w:rsid w:val="00286A92"/>
    <w:rsid w:val="002879DC"/>
    <w:rsid w:val="00287B45"/>
    <w:rsid w:val="00287EDB"/>
    <w:rsid w:val="002902BB"/>
    <w:rsid w:val="00292092"/>
    <w:rsid w:val="002929C0"/>
    <w:rsid w:val="002942F1"/>
    <w:rsid w:val="0029439B"/>
    <w:rsid w:val="00295AA5"/>
    <w:rsid w:val="002A04AE"/>
    <w:rsid w:val="002A482E"/>
    <w:rsid w:val="002A4CD0"/>
    <w:rsid w:val="002A4EDB"/>
    <w:rsid w:val="002A501B"/>
    <w:rsid w:val="002A70A2"/>
    <w:rsid w:val="002B0834"/>
    <w:rsid w:val="002B0A80"/>
    <w:rsid w:val="002B10A2"/>
    <w:rsid w:val="002B3037"/>
    <w:rsid w:val="002B30B6"/>
    <w:rsid w:val="002B5105"/>
    <w:rsid w:val="002B56BB"/>
    <w:rsid w:val="002B57F2"/>
    <w:rsid w:val="002B6246"/>
    <w:rsid w:val="002B7BB3"/>
    <w:rsid w:val="002C0FC8"/>
    <w:rsid w:val="002C25AB"/>
    <w:rsid w:val="002C294F"/>
    <w:rsid w:val="002C3CC0"/>
    <w:rsid w:val="002C4DD4"/>
    <w:rsid w:val="002C4F64"/>
    <w:rsid w:val="002C741D"/>
    <w:rsid w:val="002C7DD2"/>
    <w:rsid w:val="002D0D38"/>
    <w:rsid w:val="002D23CE"/>
    <w:rsid w:val="002D2E64"/>
    <w:rsid w:val="002D3A4C"/>
    <w:rsid w:val="002D3BEA"/>
    <w:rsid w:val="002D3C11"/>
    <w:rsid w:val="002D4AB9"/>
    <w:rsid w:val="002D5170"/>
    <w:rsid w:val="002D6A52"/>
    <w:rsid w:val="002E13B0"/>
    <w:rsid w:val="002E2D35"/>
    <w:rsid w:val="002E2FC0"/>
    <w:rsid w:val="002E30AC"/>
    <w:rsid w:val="002E6C88"/>
    <w:rsid w:val="002F09F0"/>
    <w:rsid w:val="002F16E8"/>
    <w:rsid w:val="002F2B3D"/>
    <w:rsid w:val="002F3F37"/>
    <w:rsid w:val="002F6911"/>
    <w:rsid w:val="0030115E"/>
    <w:rsid w:val="00301633"/>
    <w:rsid w:val="00302918"/>
    <w:rsid w:val="00302BB6"/>
    <w:rsid w:val="00303A39"/>
    <w:rsid w:val="00303B95"/>
    <w:rsid w:val="0030529B"/>
    <w:rsid w:val="00305EE2"/>
    <w:rsid w:val="00307DF0"/>
    <w:rsid w:val="003126A4"/>
    <w:rsid w:val="00312AA6"/>
    <w:rsid w:val="003142AD"/>
    <w:rsid w:val="003151B6"/>
    <w:rsid w:val="003156FB"/>
    <w:rsid w:val="00315C4F"/>
    <w:rsid w:val="003167EE"/>
    <w:rsid w:val="00316C94"/>
    <w:rsid w:val="00317CF6"/>
    <w:rsid w:val="00320F5A"/>
    <w:rsid w:val="003210C7"/>
    <w:rsid w:val="00322104"/>
    <w:rsid w:val="00322486"/>
    <w:rsid w:val="00323BE4"/>
    <w:rsid w:val="00326A55"/>
    <w:rsid w:val="00330BE4"/>
    <w:rsid w:val="00331982"/>
    <w:rsid w:val="00336E13"/>
    <w:rsid w:val="00341A89"/>
    <w:rsid w:val="003424A6"/>
    <w:rsid w:val="00343420"/>
    <w:rsid w:val="00345030"/>
    <w:rsid w:val="00345100"/>
    <w:rsid w:val="00345282"/>
    <w:rsid w:val="0034563A"/>
    <w:rsid w:val="0034609B"/>
    <w:rsid w:val="00347723"/>
    <w:rsid w:val="00347A03"/>
    <w:rsid w:val="00347D8B"/>
    <w:rsid w:val="003518D8"/>
    <w:rsid w:val="00351F19"/>
    <w:rsid w:val="0035394F"/>
    <w:rsid w:val="003604A7"/>
    <w:rsid w:val="00361100"/>
    <w:rsid w:val="00361B34"/>
    <w:rsid w:val="003623C4"/>
    <w:rsid w:val="00363484"/>
    <w:rsid w:val="00364DF5"/>
    <w:rsid w:val="00365287"/>
    <w:rsid w:val="00366EBE"/>
    <w:rsid w:val="00370E5D"/>
    <w:rsid w:val="00372A87"/>
    <w:rsid w:val="003736AA"/>
    <w:rsid w:val="00374AC7"/>
    <w:rsid w:val="00376461"/>
    <w:rsid w:val="00377439"/>
    <w:rsid w:val="00380898"/>
    <w:rsid w:val="003821E2"/>
    <w:rsid w:val="00382405"/>
    <w:rsid w:val="0038257A"/>
    <w:rsid w:val="003864B0"/>
    <w:rsid w:val="003867D5"/>
    <w:rsid w:val="0038787D"/>
    <w:rsid w:val="00393A7C"/>
    <w:rsid w:val="00394D1E"/>
    <w:rsid w:val="00394E55"/>
    <w:rsid w:val="003952A5"/>
    <w:rsid w:val="003962E0"/>
    <w:rsid w:val="00396463"/>
    <w:rsid w:val="003971F8"/>
    <w:rsid w:val="003A0851"/>
    <w:rsid w:val="003A1798"/>
    <w:rsid w:val="003A1A5F"/>
    <w:rsid w:val="003A2C52"/>
    <w:rsid w:val="003A30AB"/>
    <w:rsid w:val="003A4D48"/>
    <w:rsid w:val="003A5D50"/>
    <w:rsid w:val="003A6BC0"/>
    <w:rsid w:val="003B1D80"/>
    <w:rsid w:val="003B3246"/>
    <w:rsid w:val="003B5438"/>
    <w:rsid w:val="003B5BAA"/>
    <w:rsid w:val="003B70D5"/>
    <w:rsid w:val="003C0B66"/>
    <w:rsid w:val="003C1A47"/>
    <w:rsid w:val="003C2DA9"/>
    <w:rsid w:val="003C2F74"/>
    <w:rsid w:val="003C3BCE"/>
    <w:rsid w:val="003C4A07"/>
    <w:rsid w:val="003C4BFD"/>
    <w:rsid w:val="003C594C"/>
    <w:rsid w:val="003C70E0"/>
    <w:rsid w:val="003C7D9E"/>
    <w:rsid w:val="003D08E8"/>
    <w:rsid w:val="003D1659"/>
    <w:rsid w:val="003D3D27"/>
    <w:rsid w:val="003D4065"/>
    <w:rsid w:val="003D4562"/>
    <w:rsid w:val="003D6174"/>
    <w:rsid w:val="003D74BD"/>
    <w:rsid w:val="003E01F7"/>
    <w:rsid w:val="003E0484"/>
    <w:rsid w:val="003E0A16"/>
    <w:rsid w:val="003E21D1"/>
    <w:rsid w:val="003E2B56"/>
    <w:rsid w:val="003E3A60"/>
    <w:rsid w:val="003E5E06"/>
    <w:rsid w:val="003E60A0"/>
    <w:rsid w:val="003E7810"/>
    <w:rsid w:val="003F50F6"/>
    <w:rsid w:val="003F633D"/>
    <w:rsid w:val="003F64C7"/>
    <w:rsid w:val="003F7553"/>
    <w:rsid w:val="003F7661"/>
    <w:rsid w:val="003F7894"/>
    <w:rsid w:val="003F7FCF"/>
    <w:rsid w:val="004003C0"/>
    <w:rsid w:val="004004B9"/>
    <w:rsid w:val="00400BB2"/>
    <w:rsid w:val="00401409"/>
    <w:rsid w:val="0040392D"/>
    <w:rsid w:val="00403AB9"/>
    <w:rsid w:val="004065FF"/>
    <w:rsid w:val="00407986"/>
    <w:rsid w:val="00411FDC"/>
    <w:rsid w:val="00413EB4"/>
    <w:rsid w:val="00414C1A"/>
    <w:rsid w:val="00415572"/>
    <w:rsid w:val="00416F9D"/>
    <w:rsid w:val="00420720"/>
    <w:rsid w:val="00421BD7"/>
    <w:rsid w:val="004222D0"/>
    <w:rsid w:val="00422629"/>
    <w:rsid w:val="004249BB"/>
    <w:rsid w:val="00426299"/>
    <w:rsid w:val="00426F5C"/>
    <w:rsid w:val="00432BED"/>
    <w:rsid w:val="00433709"/>
    <w:rsid w:val="00433AB4"/>
    <w:rsid w:val="004342C3"/>
    <w:rsid w:val="00434A2B"/>
    <w:rsid w:val="004351FE"/>
    <w:rsid w:val="00435E77"/>
    <w:rsid w:val="00435FAA"/>
    <w:rsid w:val="0043655D"/>
    <w:rsid w:val="0044046A"/>
    <w:rsid w:val="00440645"/>
    <w:rsid w:val="00440848"/>
    <w:rsid w:val="0044122D"/>
    <w:rsid w:val="00446633"/>
    <w:rsid w:val="00446D9F"/>
    <w:rsid w:val="0044707B"/>
    <w:rsid w:val="0044715B"/>
    <w:rsid w:val="00450C68"/>
    <w:rsid w:val="00452C9F"/>
    <w:rsid w:val="00453E80"/>
    <w:rsid w:val="00454678"/>
    <w:rsid w:val="00455D3C"/>
    <w:rsid w:val="00457C6A"/>
    <w:rsid w:val="00457E78"/>
    <w:rsid w:val="004619B0"/>
    <w:rsid w:val="00461C7C"/>
    <w:rsid w:val="00462DF5"/>
    <w:rsid w:val="00463548"/>
    <w:rsid w:val="00465210"/>
    <w:rsid w:val="0047048D"/>
    <w:rsid w:val="00471B9C"/>
    <w:rsid w:val="00473470"/>
    <w:rsid w:val="004738E6"/>
    <w:rsid w:val="00473925"/>
    <w:rsid w:val="004743EA"/>
    <w:rsid w:val="0047741D"/>
    <w:rsid w:val="00477815"/>
    <w:rsid w:val="00480D7C"/>
    <w:rsid w:val="00480E87"/>
    <w:rsid w:val="00480E92"/>
    <w:rsid w:val="00482DAA"/>
    <w:rsid w:val="00482F7D"/>
    <w:rsid w:val="004840B6"/>
    <w:rsid w:val="00486E09"/>
    <w:rsid w:val="00487826"/>
    <w:rsid w:val="00487D11"/>
    <w:rsid w:val="0049048A"/>
    <w:rsid w:val="00491DF9"/>
    <w:rsid w:val="00491FCE"/>
    <w:rsid w:val="00493016"/>
    <w:rsid w:val="0049349A"/>
    <w:rsid w:val="00494C3D"/>
    <w:rsid w:val="004959A7"/>
    <w:rsid w:val="004A0288"/>
    <w:rsid w:val="004A13AB"/>
    <w:rsid w:val="004A2013"/>
    <w:rsid w:val="004A2282"/>
    <w:rsid w:val="004A2953"/>
    <w:rsid w:val="004A2AC8"/>
    <w:rsid w:val="004A334C"/>
    <w:rsid w:val="004A5148"/>
    <w:rsid w:val="004A584E"/>
    <w:rsid w:val="004A5C28"/>
    <w:rsid w:val="004A5D88"/>
    <w:rsid w:val="004A7024"/>
    <w:rsid w:val="004B137F"/>
    <w:rsid w:val="004B2E68"/>
    <w:rsid w:val="004B4A96"/>
    <w:rsid w:val="004B57E5"/>
    <w:rsid w:val="004B582C"/>
    <w:rsid w:val="004B5AD9"/>
    <w:rsid w:val="004C29F7"/>
    <w:rsid w:val="004C3F90"/>
    <w:rsid w:val="004C486D"/>
    <w:rsid w:val="004C602C"/>
    <w:rsid w:val="004C60B9"/>
    <w:rsid w:val="004C6826"/>
    <w:rsid w:val="004D35C9"/>
    <w:rsid w:val="004D3784"/>
    <w:rsid w:val="004D3D81"/>
    <w:rsid w:val="004D4003"/>
    <w:rsid w:val="004D44BD"/>
    <w:rsid w:val="004D4DD4"/>
    <w:rsid w:val="004D4E47"/>
    <w:rsid w:val="004D5521"/>
    <w:rsid w:val="004D716B"/>
    <w:rsid w:val="004D79B9"/>
    <w:rsid w:val="004E0A32"/>
    <w:rsid w:val="004E151F"/>
    <w:rsid w:val="004E5565"/>
    <w:rsid w:val="004E593A"/>
    <w:rsid w:val="004E6FB2"/>
    <w:rsid w:val="004F07C9"/>
    <w:rsid w:val="004F1B19"/>
    <w:rsid w:val="004F2107"/>
    <w:rsid w:val="004F66A6"/>
    <w:rsid w:val="004F671E"/>
    <w:rsid w:val="004F7475"/>
    <w:rsid w:val="004F76EB"/>
    <w:rsid w:val="005011D1"/>
    <w:rsid w:val="00507925"/>
    <w:rsid w:val="0051139A"/>
    <w:rsid w:val="00511B5F"/>
    <w:rsid w:val="00512EB1"/>
    <w:rsid w:val="005131A5"/>
    <w:rsid w:val="00513F65"/>
    <w:rsid w:val="005145DB"/>
    <w:rsid w:val="005157CD"/>
    <w:rsid w:val="00515AD8"/>
    <w:rsid w:val="0051626F"/>
    <w:rsid w:val="00516804"/>
    <w:rsid w:val="00517F2E"/>
    <w:rsid w:val="00523000"/>
    <w:rsid w:val="0052488C"/>
    <w:rsid w:val="00525553"/>
    <w:rsid w:val="00530786"/>
    <w:rsid w:val="00532534"/>
    <w:rsid w:val="00541FBE"/>
    <w:rsid w:val="00542EA0"/>
    <w:rsid w:val="00543F3F"/>
    <w:rsid w:val="00546854"/>
    <w:rsid w:val="005474F0"/>
    <w:rsid w:val="00547986"/>
    <w:rsid w:val="005503B3"/>
    <w:rsid w:val="00551536"/>
    <w:rsid w:val="005538B1"/>
    <w:rsid w:val="00554A42"/>
    <w:rsid w:val="00555021"/>
    <w:rsid w:val="005573D7"/>
    <w:rsid w:val="0056007E"/>
    <w:rsid w:val="00564FE6"/>
    <w:rsid w:val="00565CA1"/>
    <w:rsid w:val="00566713"/>
    <w:rsid w:val="005673DB"/>
    <w:rsid w:val="00570085"/>
    <w:rsid w:val="00573C72"/>
    <w:rsid w:val="005743A1"/>
    <w:rsid w:val="005748C4"/>
    <w:rsid w:val="00574BFE"/>
    <w:rsid w:val="00576D1B"/>
    <w:rsid w:val="00577E45"/>
    <w:rsid w:val="005810D2"/>
    <w:rsid w:val="00585884"/>
    <w:rsid w:val="0059078D"/>
    <w:rsid w:val="005929B2"/>
    <w:rsid w:val="005936BA"/>
    <w:rsid w:val="00593EB1"/>
    <w:rsid w:val="005A19C6"/>
    <w:rsid w:val="005A22A6"/>
    <w:rsid w:val="005A29A8"/>
    <w:rsid w:val="005A2AB5"/>
    <w:rsid w:val="005A3671"/>
    <w:rsid w:val="005A3B09"/>
    <w:rsid w:val="005A3C2D"/>
    <w:rsid w:val="005A4758"/>
    <w:rsid w:val="005A74BC"/>
    <w:rsid w:val="005B0667"/>
    <w:rsid w:val="005B1256"/>
    <w:rsid w:val="005B179C"/>
    <w:rsid w:val="005B1951"/>
    <w:rsid w:val="005B1D5F"/>
    <w:rsid w:val="005B3ECD"/>
    <w:rsid w:val="005B7759"/>
    <w:rsid w:val="005B7CE2"/>
    <w:rsid w:val="005C2FB5"/>
    <w:rsid w:val="005C38C0"/>
    <w:rsid w:val="005C38FC"/>
    <w:rsid w:val="005C3F98"/>
    <w:rsid w:val="005C4D54"/>
    <w:rsid w:val="005C6118"/>
    <w:rsid w:val="005C6D40"/>
    <w:rsid w:val="005C7F45"/>
    <w:rsid w:val="005D07DE"/>
    <w:rsid w:val="005D0EC8"/>
    <w:rsid w:val="005D1462"/>
    <w:rsid w:val="005D3409"/>
    <w:rsid w:val="005D5A06"/>
    <w:rsid w:val="005D5A7D"/>
    <w:rsid w:val="005D5CD4"/>
    <w:rsid w:val="005D7A1B"/>
    <w:rsid w:val="005E1D62"/>
    <w:rsid w:val="005E20AE"/>
    <w:rsid w:val="005E3022"/>
    <w:rsid w:val="005E4748"/>
    <w:rsid w:val="005E554D"/>
    <w:rsid w:val="005E6199"/>
    <w:rsid w:val="005E7DE8"/>
    <w:rsid w:val="005F2C42"/>
    <w:rsid w:val="005F7096"/>
    <w:rsid w:val="005F70D1"/>
    <w:rsid w:val="006019A6"/>
    <w:rsid w:val="00602C07"/>
    <w:rsid w:val="00603E1C"/>
    <w:rsid w:val="006042C1"/>
    <w:rsid w:val="00604B06"/>
    <w:rsid w:val="006063DB"/>
    <w:rsid w:val="0060651A"/>
    <w:rsid w:val="00611302"/>
    <w:rsid w:val="006113BB"/>
    <w:rsid w:val="00612B72"/>
    <w:rsid w:val="006134DD"/>
    <w:rsid w:val="00613E7A"/>
    <w:rsid w:val="006155B5"/>
    <w:rsid w:val="00615D3C"/>
    <w:rsid w:val="00616181"/>
    <w:rsid w:val="006214AD"/>
    <w:rsid w:val="00623711"/>
    <w:rsid w:val="00626D46"/>
    <w:rsid w:val="0062767A"/>
    <w:rsid w:val="006303CF"/>
    <w:rsid w:val="00631107"/>
    <w:rsid w:val="00631E7A"/>
    <w:rsid w:val="00633C86"/>
    <w:rsid w:val="00636201"/>
    <w:rsid w:val="006408E9"/>
    <w:rsid w:val="00641971"/>
    <w:rsid w:val="00645A70"/>
    <w:rsid w:val="00645B93"/>
    <w:rsid w:val="006466C6"/>
    <w:rsid w:val="00646A24"/>
    <w:rsid w:val="00646D87"/>
    <w:rsid w:val="006511CC"/>
    <w:rsid w:val="00651CF9"/>
    <w:rsid w:val="006524FC"/>
    <w:rsid w:val="00653734"/>
    <w:rsid w:val="00653FD5"/>
    <w:rsid w:val="00654052"/>
    <w:rsid w:val="0065414D"/>
    <w:rsid w:val="00655DEC"/>
    <w:rsid w:val="00656F86"/>
    <w:rsid w:val="00657589"/>
    <w:rsid w:val="00662681"/>
    <w:rsid w:val="00666C01"/>
    <w:rsid w:val="00666CBD"/>
    <w:rsid w:val="00667724"/>
    <w:rsid w:val="00670679"/>
    <w:rsid w:val="00670945"/>
    <w:rsid w:val="0067293C"/>
    <w:rsid w:val="00672E09"/>
    <w:rsid w:val="00673E5F"/>
    <w:rsid w:val="00674ED8"/>
    <w:rsid w:val="006753BE"/>
    <w:rsid w:val="006768C5"/>
    <w:rsid w:val="00684D71"/>
    <w:rsid w:val="0068504A"/>
    <w:rsid w:val="00685592"/>
    <w:rsid w:val="006870F3"/>
    <w:rsid w:val="00690974"/>
    <w:rsid w:val="00690E1C"/>
    <w:rsid w:val="00691F4C"/>
    <w:rsid w:val="006924B7"/>
    <w:rsid w:val="00692685"/>
    <w:rsid w:val="00693423"/>
    <w:rsid w:val="006934BD"/>
    <w:rsid w:val="00694A31"/>
    <w:rsid w:val="00695497"/>
    <w:rsid w:val="00695834"/>
    <w:rsid w:val="0069629B"/>
    <w:rsid w:val="0069669A"/>
    <w:rsid w:val="006966C7"/>
    <w:rsid w:val="006A01F1"/>
    <w:rsid w:val="006A3267"/>
    <w:rsid w:val="006A3978"/>
    <w:rsid w:val="006A5171"/>
    <w:rsid w:val="006A51EB"/>
    <w:rsid w:val="006A5F11"/>
    <w:rsid w:val="006A7215"/>
    <w:rsid w:val="006B0C6D"/>
    <w:rsid w:val="006B0F0B"/>
    <w:rsid w:val="006B181E"/>
    <w:rsid w:val="006B1FFF"/>
    <w:rsid w:val="006B28CE"/>
    <w:rsid w:val="006B3DE1"/>
    <w:rsid w:val="006B4919"/>
    <w:rsid w:val="006B6F6C"/>
    <w:rsid w:val="006C0531"/>
    <w:rsid w:val="006C14DA"/>
    <w:rsid w:val="006C247C"/>
    <w:rsid w:val="006C2C11"/>
    <w:rsid w:val="006C3A87"/>
    <w:rsid w:val="006C4FF8"/>
    <w:rsid w:val="006C6187"/>
    <w:rsid w:val="006C6D1A"/>
    <w:rsid w:val="006C7C38"/>
    <w:rsid w:val="006D09FD"/>
    <w:rsid w:val="006D1EFD"/>
    <w:rsid w:val="006D27CA"/>
    <w:rsid w:val="006D2B44"/>
    <w:rsid w:val="006D2CF6"/>
    <w:rsid w:val="006D3B01"/>
    <w:rsid w:val="006D50F7"/>
    <w:rsid w:val="006D7F4D"/>
    <w:rsid w:val="006E000B"/>
    <w:rsid w:val="006E04E0"/>
    <w:rsid w:val="006E2EC2"/>
    <w:rsid w:val="006E31D6"/>
    <w:rsid w:val="006E49A5"/>
    <w:rsid w:val="006E7B39"/>
    <w:rsid w:val="006F125C"/>
    <w:rsid w:val="006F243D"/>
    <w:rsid w:val="006F2E7B"/>
    <w:rsid w:val="006F504E"/>
    <w:rsid w:val="006F5193"/>
    <w:rsid w:val="007042C4"/>
    <w:rsid w:val="00704343"/>
    <w:rsid w:val="00704581"/>
    <w:rsid w:val="00704E40"/>
    <w:rsid w:val="00707AB9"/>
    <w:rsid w:val="00712B5E"/>
    <w:rsid w:val="007130C4"/>
    <w:rsid w:val="007149C5"/>
    <w:rsid w:val="00721FD4"/>
    <w:rsid w:val="00722153"/>
    <w:rsid w:val="00722408"/>
    <w:rsid w:val="007247B0"/>
    <w:rsid w:val="00726BD0"/>
    <w:rsid w:val="007277B6"/>
    <w:rsid w:val="007321DC"/>
    <w:rsid w:val="00732743"/>
    <w:rsid w:val="00732DCA"/>
    <w:rsid w:val="00733402"/>
    <w:rsid w:val="007366E2"/>
    <w:rsid w:val="00736758"/>
    <w:rsid w:val="00736A68"/>
    <w:rsid w:val="00737AC0"/>
    <w:rsid w:val="00740317"/>
    <w:rsid w:val="00740540"/>
    <w:rsid w:val="00741BD6"/>
    <w:rsid w:val="007425C2"/>
    <w:rsid w:val="0074341D"/>
    <w:rsid w:val="00743994"/>
    <w:rsid w:val="007439CA"/>
    <w:rsid w:val="007454DE"/>
    <w:rsid w:val="00745851"/>
    <w:rsid w:val="00745940"/>
    <w:rsid w:val="00747B3D"/>
    <w:rsid w:val="00752A7F"/>
    <w:rsid w:val="0075734D"/>
    <w:rsid w:val="00757641"/>
    <w:rsid w:val="00762DDD"/>
    <w:rsid w:val="007633AB"/>
    <w:rsid w:val="00764187"/>
    <w:rsid w:val="00764A4F"/>
    <w:rsid w:val="007650F0"/>
    <w:rsid w:val="00765901"/>
    <w:rsid w:val="00766B61"/>
    <w:rsid w:val="007727D7"/>
    <w:rsid w:val="007734B7"/>
    <w:rsid w:val="00773EDA"/>
    <w:rsid w:val="007741D7"/>
    <w:rsid w:val="00774D6D"/>
    <w:rsid w:val="00775215"/>
    <w:rsid w:val="0077599C"/>
    <w:rsid w:val="007761EF"/>
    <w:rsid w:val="0078138F"/>
    <w:rsid w:val="00783395"/>
    <w:rsid w:val="00783F03"/>
    <w:rsid w:val="0078569B"/>
    <w:rsid w:val="00785AE8"/>
    <w:rsid w:val="00791E77"/>
    <w:rsid w:val="007951CA"/>
    <w:rsid w:val="007970C8"/>
    <w:rsid w:val="00797E3B"/>
    <w:rsid w:val="00797F7B"/>
    <w:rsid w:val="007A15DB"/>
    <w:rsid w:val="007A53FC"/>
    <w:rsid w:val="007A54E5"/>
    <w:rsid w:val="007A59A9"/>
    <w:rsid w:val="007A6226"/>
    <w:rsid w:val="007B044E"/>
    <w:rsid w:val="007B1C1A"/>
    <w:rsid w:val="007B5D48"/>
    <w:rsid w:val="007B641E"/>
    <w:rsid w:val="007C10F7"/>
    <w:rsid w:val="007C2705"/>
    <w:rsid w:val="007C3784"/>
    <w:rsid w:val="007C462B"/>
    <w:rsid w:val="007C50BA"/>
    <w:rsid w:val="007C5211"/>
    <w:rsid w:val="007C6B6D"/>
    <w:rsid w:val="007C6E9B"/>
    <w:rsid w:val="007D037B"/>
    <w:rsid w:val="007D2F66"/>
    <w:rsid w:val="007D31F4"/>
    <w:rsid w:val="007D33AA"/>
    <w:rsid w:val="007D4C9C"/>
    <w:rsid w:val="007D50B6"/>
    <w:rsid w:val="007D739E"/>
    <w:rsid w:val="007D77AE"/>
    <w:rsid w:val="007E0662"/>
    <w:rsid w:val="007E0A78"/>
    <w:rsid w:val="007E54C8"/>
    <w:rsid w:val="007E74DE"/>
    <w:rsid w:val="007F05F7"/>
    <w:rsid w:val="007F1DF3"/>
    <w:rsid w:val="007F26DB"/>
    <w:rsid w:val="007F497E"/>
    <w:rsid w:val="007F5CC5"/>
    <w:rsid w:val="007F6B4B"/>
    <w:rsid w:val="007F6BAC"/>
    <w:rsid w:val="00800A47"/>
    <w:rsid w:val="00801802"/>
    <w:rsid w:val="00802183"/>
    <w:rsid w:val="00802359"/>
    <w:rsid w:val="008023C4"/>
    <w:rsid w:val="008034A3"/>
    <w:rsid w:val="008045FA"/>
    <w:rsid w:val="00806FBA"/>
    <w:rsid w:val="0081049A"/>
    <w:rsid w:val="00810B3A"/>
    <w:rsid w:val="00811E85"/>
    <w:rsid w:val="00813B4A"/>
    <w:rsid w:val="0081416B"/>
    <w:rsid w:val="00814C57"/>
    <w:rsid w:val="00814D11"/>
    <w:rsid w:val="00815EB4"/>
    <w:rsid w:val="008166B8"/>
    <w:rsid w:val="008217FF"/>
    <w:rsid w:val="00821A9E"/>
    <w:rsid w:val="0082687F"/>
    <w:rsid w:val="00826AB0"/>
    <w:rsid w:val="0082786C"/>
    <w:rsid w:val="0083049F"/>
    <w:rsid w:val="00831AA9"/>
    <w:rsid w:val="00831D57"/>
    <w:rsid w:val="008371EF"/>
    <w:rsid w:val="008372FC"/>
    <w:rsid w:val="00837F47"/>
    <w:rsid w:val="00840D60"/>
    <w:rsid w:val="0084220D"/>
    <w:rsid w:val="00842F75"/>
    <w:rsid w:val="00845F54"/>
    <w:rsid w:val="00846B7A"/>
    <w:rsid w:val="00850682"/>
    <w:rsid w:val="00851A42"/>
    <w:rsid w:val="00856D81"/>
    <w:rsid w:val="00857F87"/>
    <w:rsid w:val="008609D3"/>
    <w:rsid w:val="008630AD"/>
    <w:rsid w:val="008669A4"/>
    <w:rsid w:val="008671AA"/>
    <w:rsid w:val="00870738"/>
    <w:rsid w:val="00874C96"/>
    <w:rsid w:val="0087701A"/>
    <w:rsid w:val="00877A1D"/>
    <w:rsid w:val="00877ACF"/>
    <w:rsid w:val="00877D69"/>
    <w:rsid w:val="00877EEA"/>
    <w:rsid w:val="0088059B"/>
    <w:rsid w:val="00881396"/>
    <w:rsid w:val="00883E95"/>
    <w:rsid w:val="00884413"/>
    <w:rsid w:val="008849C5"/>
    <w:rsid w:val="00885AC3"/>
    <w:rsid w:val="00885B07"/>
    <w:rsid w:val="00887642"/>
    <w:rsid w:val="00887F40"/>
    <w:rsid w:val="008909AA"/>
    <w:rsid w:val="008920F5"/>
    <w:rsid w:val="00892765"/>
    <w:rsid w:val="00893455"/>
    <w:rsid w:val="00893640"/>
    <w:rsid w:val="00897A68"/>
    <w:rsid w:val="00897C82"/>
    <w:rsid w:val="008A091B"/>
    <w:rsid w:val="008A1F67"/>
    <w:rsid w:val="008A21E8"/>
    <w:rsid w:val="008A231A"/>
    <w:rsid w:val="008A34FB"/>
    <w:rsid w:val="008A36B8"/>
    <w:rsid w:val="008A411D"/>
    <w:rsid w:val="008A5690"/>
    <w:rsid w:val="008A6826"/>
    <w:rsid w:val="008A6880"/>
    <w:rsid w:val="008A7E1E"/>
    <w:rsid w:val="008B0952"/>
    <w:rsid w:val="008B1399"/>
    <w:rsid w:val="008B23F5"/>
    <w:rsid w:val="008B27EE"/>
    <w:rsid w:val="008B2A16"/>
    <w:rsid w:val="008B31ED"/>
    <w:rsid w:val="008B3A1E"/>
    <w:rsid w:val="008B3A98"/>
    <w:rsid w:val="008B6BB8"/>
    <w:rsid w:val="008B6F34"/>
    <w:rsid w:val="008C086E"/>
    <w:rsid w:val="008C0D7B"/>
    <w:rsid w:val="008C476D"/>
    <w:rsid w:val="008C7EE2"/>
    <w:rsid w:val="008D24E1"/>
    <w:rsid w:val="008D2A15"/>
    <w:rsid w:val="008D3925"/>
    <w:rsid w:val="008D3A01"/>
    <w:rsid w:val="008E17B8"/>
    <w:rsid w:val="008E1B38"/>
    <w:rsid w:val="008E6365"/>
    <w:rsid w:val="008E6B14"/>
    <w:rsid w:val="008E7003"/>
    <w:rsid w:val="008E72FC"/>
    <w:rsid w:val="008F309A"/>
    <w:rsid w:val="008F4363"/>
    <w:rsid w:val="008F4913"/>
    <w:rsid w:val="008F6B69"/>
    <w:rsid w:val="008F7578"/>
    <w:rsid w:val="0090073D"/>
    <w:rsid w:val="00900D0C"/>
    <w:rsid w:val="00901C54"/>
    <w:rsid w:val="009025DD"/>
    <w:rsid w:val="0090354F"/>
    <w:rsid w:val="0090456A"/>
    <w:rsid w:val="00904770"/>
    <w:rsid w:val="0090671D"/>
    <w:rsid w:val="0090754C"/>
    <w:rsid w:val="00907A31"/>
    <w:rsid w:val="009168F2"/>
    <w:rsid w:val="00916C55"/>
    <w:rsid w:val="009170FF"/>
    <w:rsid w:val="00921FC9"/>
    <w:rsid w:val="0092372E"/>
    <w:rsid w:val="00923F92"/>
    <w:rsid w:val="009243ED"/>
    <w:rsid w:val="0092625C"/>
    <w:rsid w:val="00930F01"/>
    <w:rsid w:val="009327B3"/>
    <w:rsid w:val="00933311"/>
    <w:rsid w:val="00937B97"/>
    <w:rsid w:val="009402FA"/>
    <w:rsid w:val="009406BF"/>
    <w:rsid w:val="00940C56"/>
    <w:rsid w:val="0094113A"/>
    <w:rsid w:val="009423AA"/>
    <w:rsid w:val="00942735"/>
    <w:rsid w:val="00942BD6"/>
    <w:rsid w:val="0094393F"/>
    <w:rsid w:val="00943BD0"/>
    <w:rsid w:val="0094483C"/>
    <w:rsid w:val="00944FED"/>
    <w:rsid w:val="00945320"/>
    <w:rsid w:val="009455A0"/>
    <w:rsid w:val="00945D10"/>
    <w:rsid w:val="00950BCD"/>
    <w:rsid w:val="00951C0E"/>
    <w:rsid w:val="009525E4"/>
    <w:rsid w:val="00955CFE"/>
    <w:rsid w:val="009579D1"/>
    <w:rsid w:val="00957FC5"/>
    <w:rsid w:val="009665D2"/>
    <w:rsid w:val="00967149"/>
    <w:rsid w:val="00970D8F"/>
    <w:rsid w:val="00977670"/>
    <w:rsid w:val="009829F0"/>
    <w:rsid w:val="00982CD7"/>
    <w:rsid w:val="0098348F"/>
    <w:rsid w:val="00984A3E"/>
    <w:rsid w:val="00984AE4"/>
    <w:rsid w:val="00985F6E"/>
    <w:rsid w:val="0098698F"/>
    <w:rsid w:val="009871C7"/>
    <w:rsid w:val="00987AF4"/>
    <w:rsid w:val="0099068C"/>
    <w:rsid w:val="00995D1A"/>
    <w:rsid w:val="0099616D"/>
    <w:rsid w:val="009A0E88"/>
    <w:rsid w:val="009A22D3"/>
    <w:rsid w:val="009A3B93"/>
    <w:rsid w:val="009A4135"/>
    <w:rsid w:val="009B03F5"/>
    <w:rsid w:val="009B042E"/>
    <w:rsid w:val="009B1B36"/>
    <w:rsid w:val="009B1CA1"/>
    <w:rsid w:val="009B34B7"/>
    <w:rsid w:val="009B537E"/>
    <w:rsid w:val="009B6158"/>
    <w:rsid w:val="009B7CC4"/>
    <w:rsid w:val="009C0651"/>
    <w:rsid w:val="009C0784"/>
    <w:rsid w:val="009C1440"/>
    <w:rsid w:val="009C37D8"/>
    <w:rsid w:val="009C3D54"/>
    <w:rsid w:val="009C4CC2"/>
    <w:rsid w:val="009C5DA3"/>
    <w:rsid w:val="009C7112"/>
    <w:rsid w:val="009D00A7"/>
    <w:rsid w:val="009D258B"/>
    <w:rsid w:val="009D27A6"/>
    <w:rsid w:val="009D29B0"/>
    <w:rsid w:val="009D3550"/>
    <w:rsid w:val="009D5077"/>
    <w:rsid w:val="009D60B4"/>
    <w:rsid w:val="009D6E84"/>
    <w:rsid w:val="009E002C"/>
    <w:rsid w:val="009E0A12"/>
    <w:rsid w:val="009E128C"/>
    <w:rsid w:val="009E1AA6"/>
    <w:rsid w:val="009E2CE5"/>
    <w:rsid w:val="009E48DC"/>
    <w:rsid w:val="009E508D"/>
    <w:rsid w:val="009E55CA"/>
    <w:rsid w:val="009E65B9"/>
    <w:rsid w:val="009E6795"/>
    <w:rsid w:val="009E7BCE"/>
    <w:rsid w:val="009F0CC3"/>
    <w:rsid w:val="009F226E"/>
    <w:rsid w:val="009F29CD"/>
    <w:rsid w:val="009F3E77"/>
    <w:rsid w:val="009F4202"/>
    <w:rsid w:val="009F4C45"/>
    <w:rsid w:val="009F613A"/>
    <w:rsid w:val="009F6792"/>
    <w:rsid w:val="00A03965"/>
    <w:rsid w:val="00A043E4"/>
    <w:rsid w:val="00A05909"/>
    <w:rsid w:val="00A109EB"/>
    <w:rsid w:val="00A11D42"/>
    <w:rsid w:val="00A126AF"/>
    <w:rsid w:val="00A12A53"/>
    <w:rsid w:val="00A12D8D"/>
    <w:rsid w:val="00A13049"/>
    <w:rsid w:val="00A15D18"/>
    <w:rsid w:val="00A16578"/>
    <w:rsid w:val="00A16CD7"/>
    <w:rsid w:val="00A2211F"/>
    <w:rsid w:val="00A2348B"/>
    <w:rsid w:val="00A23B5D"/>
    <w:rsid w:val="00A23C8A"/>
    <w:rsid w:val="00A2410B"/>
    <w:rsid w:val="00A247C0"/>
    <w:rsid w:val="00A25B71"/>
    <w:rsid w:val="00A27321"/>
    <w:rsid w:val="00A275B1"/>
    <w:rsid w:val="00A32B13"/>
    <w:rsid w:val="00A40DF8"/>
    <w:rsid w:val="00A4142C"/>
    <w:rsid w:val="00A41486"/>
    <w:rsid w:val="00A44E18"/>
    <w:rsid w:val="00A45349"/>
    <w:rsid w:val="00A456B8"/>
    <w:rsid w:val="00A47049"/>
    <w:rsid w:val="00A5129B"/>
    <w:rsid w:val="00A51B89"/>
    <w:rsid w:val="00A5245F"/>
    <w:rsid w:val="00A538C7"/>
    <w:rsid w:val="00A5559D"/>
    <w:rsid w:val="00A557BE"/>
    <w:rsid w:val="00A559E3"/>
    <w:rsid w:val="00A56785"/>
    <w:rsid w:val="00A56E6E"/>
    <w:rsid w:val="00A57C05"/>
    <w:rsid w:val="00A611E8"/>
    <w:rsid w:val="00A62F44"/>
    <w:rsid w:val="00A63046"/>
    <w:rsid w:val="00A653AD"/>
    <w:rsid w:val="00A6660E"/>
    <w:rsid w:val="00A67414"/>
    <w:rsid w:val="00A71A85"/>
    <w:rsid w:val="00A724E4"/>
    <w:rsid w:val="00A7549A"/>
    <w:rsid w:val="00A755D4"/>
    <w:rsid w:val="00A7640C"/>
    <w:rsid w:val="00A76E1B"/>
    <w:rsid w:val="00A77463"/>
    <w:rsid w:val="00A80757"/>
    <w:rsid w:val="00A807A8"/>
    <w:rsid w:val="00A81A3A"/>
    <w:rsid w:val="00A8286E"/>
    <w:rsid w:val="00A82D8C"/>
    <w:rsid w:val="00A833E1"/>
    <w:rsid w:val="00A8467F"/>
    <w:rsid w:val="00A85AB6"/>
    <w:rsid w:val="00A8652C"/>
    <w:rsid w:val="00A86737"/>
    <w:rsid w:val="00A8691C"/>
    <w:rsid w:val="00A908E8"/>
    <w:rsid w:val="00A9516F"/>
    <w:rsid w:val="00A96780"/>
    <w:rsid w:val="00A969C0"/>
    <w:rsid w:val="00A9797F"/>
    <w:rsid w:val="00AA00D2"/>
    <w:rsid w:val="00AA0926"/>
    <w:rsid w:val="00AA0C98"/>
    <w:rsid w:val="00AA179C"/>
    <w:rsid w:val="00AA1EBA"/>
    <w:rsid w:val="00AA32F4"/>
    <w:rsid w:val="00AA68C0"/>
    <w:rsid w:val="00AA698F"/>
    <w:rsid w:val="00AA7B85"/>
    <w:rsid w:val="00AB0C6C"/>
    <w:rsid w:val="00AB1EC2"/>
    <w:rsid w:val="00AB26EE"/>
    <w:rsid w:val="00AB3A3F"/>
    <w:rsid w:val="00AB43F5"/>
    <w:rsid w:val="00AB49D6"/>
    <w:rsid w:val="00AB4A52"/>
    <w:rsid w:val="00AB528F"/>
    <w:rsid w:val="00AC491B"/>
    <w:rsid w:val="00AC6CFB"/>
    <w:rsid w:val="00AC7466"/>
    <w:rsid w:val="00AD1E2C"/>
    <w:rsid w:val="00AD476F"/>
    <w:rsid w:val="00AD5A39"/>
    <w:rsid w:val="00AD5E3D"/>
    <w:rsid w:val="00AD6124"/>
    <w:rsid w:val="00AD78FA"/>
    <w:rsid w:val="00AE0221"/>
    <w:rsid w:val="00AE22F5"/>
    <w:rsid w:val="00AE2AD4"/>
    <w:rsid w:val="00AE2C20"/>
    <w:rsid w:val="00AE4B61"/>
    <w:rsid w:val="00AE6EC9"/>
    <w:rsid w:val="00AE75FF"/>
    <w:rsid w:val="00AF0A48"/>
    <w:rsid w:val="00AF21EB"/>
    <w:rsid w:val="00AF2B95"/>
    <w:rsid w:val="00AF4481"/>
    <w:rsid w:val="00B0113F"/>
    <w:rsid w:val="00B0174A"/>
    <w:rsid w:val="00B029B5"/>
    <w:rsid w:val="00B03696"/>
    <w:rsid w:val="00B04128"/>
    <w:rsid w:val="00B062F3"/>
    <w:rsid w:val="00B1053C"/>
    <w:rsid w:val="00B11B0D"/>
    <w:rsid w:val="00B12362"/>
    <w:rsid w:val="00B14E98"/>
    <w:rsid w:val="00B15735"/>
    <w:rsid w:val="00B20A55"/>
    <w:rsid w:val="00B21141"/>
    <w:rsid w:val="00B21781"/>
    <w:rsid w:val="00B22075"/>
    <w:rsid w:val="00B22499"/>
    <w:rsid w:val="00B2332D"/>
    <w:rsid w:val="00B236DC"/>
    <w:rsid w:val="00B240A4"/>
    <w:rsid w:val="00B240FC"/>
    <w:rsid w:val="00B243DC"/>
    <w:rsid w:val="00B24A5F"/>
    <w:rsid w:val="00B257FB"/>
    <w:rsid w:val="00B258D7"/>
    <w:rsid w:val="00B26C63"/>
    <w:rsid w:val="00B26C81"/>
    <w:rsid w:val="00B305B1"/>
    <w:rsid w:val="00B336A2"/>
    <w:rsid w:val="00B33A8F"/>
    <w:rsid w:val="00B3444C"/>
    <w:rsid w:val="00B34AF4"/>
    <w:rsid w:val="00B356B6"/>
    <w:rsid w:val="00B356B7"/>
    <w:rsid w:val="00B41223"/>
    <w:rsid w:val="00B429DD"/>
    <w:rsid w:val="00B44C71"/>
    <w:rsid w:val="00B467EF"/>
    <w:rsid w:val="00B4799E"/>
    <w:rsid w:val="00B5011E"/>
    <w:rsid w:val="00B50C9D"/>
    <w:rsid w:val="00B512D0"/>
    <w:rsid w:val="00B528F1"/>
    <w:rsid w:val="00B52A64"/>
    <w:rsid w:val="00B532D2"/>
    <w:rsid w:val="00B56F1B"/>
    <w:rsid w:val="00B57544"/>
    <w:rsid w:val="00B57783"/>
    <w:rsid w:val="00B5787A"/>
    <w:rsid w:val="00B600E7"/>
    <w:rsid w:val="00B60A57"/>
    <w:rsid w:val="00B615A2"/>
    <w:rsid w:val="00B61A26"/>
    <w:rsid w:val="00B6245A"/>
    <w:rsid w:val="00B65184"/>
    <w:rsid w:val="00B65507"/>
    <w:rsid w:val="00B65534"/>
    <w:rsid w:val="00B65B67"/>
    <w:rsid w:val="00B67C52"/>
    <w:rsid w:val="00B71994"/>
    <w:rsid w:val="00B73DA5"/>
    <w:rsid w:val="00B7412E"/>
    <w:rsid w:val="00B74FC9"/>
    <w:rsid w:val="00B75A1C"/>
    <w:rsid w:val="00B75C1A"/>
    <w:rsid w:val="00B767CB"/>
    <w:rsid w:val="00B77A6A"/>
    <w:rsid w:val="00B80D2D"/>
    <w:rsid w:val="00B818BF"/>
    <w:rsid w:val="00B81E1D"/>
    <w:rsid w:val="00B842BB"/>
    <w:rsid w:val="00B852E0"/>
    <w:rsid w:val="00B910EC"/>
    <w:rsid w:val="00B914F9"/>
    <w:rsid w:val="00B922D3"/>
    <w:rsid w:val="00B95D8A"/>
    <w:rsid w:val="00B96E75"/>
    <w:rsid w:val="00B97276"/>
    <w:rsid w:val="00BA0228"/>
    <w:rsid w:val="00BA28FA"/>
    <w:rsid w:val="00BA2993"/>
    <w:rsid w:val="00BA3146"/>
    <w:rsid w:val="00BA3C3E"/>
    <w:rsid w:val="00BA6A7F"/>
    <w:rsid w:val="00BA6C69"/>
    <w:rsid w:val="00BA6D7C"/>
    <w:rsid w:val="00BA76CE"/>
    <w:rsid w:val="00BB1423"/>
    <w:rsid w:val="00BB759B"/>
    <w:rsid w:val="00BC06C8"/>
    <w:rsid w:val="00BC5566"/>
    <w:rsid w:val="00BC6CE4"/>
    <w:rsid w:val="00BD2044"/>
    <w:rsid w:val="00BD22F4"/>
    <w:rsid w:val="00BD3A84"/>
    <w:rsid w:val="00BD47C3"/>
    <w:rsid w:val="00BD594F"/>
    <w:rsid w:val="00BD6918"/>
    <w:rsid w:val="00BD7677"/>
    <w:rsid w:val="00BE0189"/>
    <w:rsid w:val="00BE1219"/>
    <w:rsid w:val="00BE2AE6"/>
    <w:rsid w:val="00BE2B2F"/>
    <w:rsid w:val="00BE4873"/>
    <w:rsid w:val="00BE49B9"/>
    <w:rsid w:val="00BE6EDE"/>
    <w:rsid w:val="00BF30F7"/>
    <w:rsid w:val="00BF62DA"/>
    <w:rsid w:val="00BF6B4F"/>
    <w:rsid w:val="00BF7913"/>
    <w:rsid w:val="00C00113"/>
    <w:rsid w:val="00C00C04"/>
    <w:rsid w:val="00C022C4"/>
    <w:rsid w:val="00C02E1C"/>
    <w:rsid w:val="00C04C15"/>
    <w:rsid w:val="00C04D53"/>
    <w:rsid w:val="00C07FC5"/>
    <w:rsid w:val="00C11750"/>
    <w:rsid w:val="00C12404"/>
    <w:rsid w:val="00C14C4D"/>
    <w:rsid w:val="00C17081"/>
    <w:rsid w:val="00C205DC"/>
    <w:rsid w:val="00C20662"/>
    <w:rsid w:val="00C21532"/>
    <w:rsid w:val="00C21975"/>
    <w:rsid w:val="00C22FC4"/>
    <w:rsid w:val="00C25751"/>
    <w:rsid w:val="00C262E2"/>
    <w:rsid w:val="00C2744D"/>
    <w:rsid w:val="00C3065E"/>
    <w:rsid w:val="00C306CA"/>
    <w:rsid w:val="00C30DE2"/>
    <w:rsid w:val="00C3391A"/>
    <w:rsid w:val="00C36421"/>
    <w:rsid w:val="00C36754"/>
    <w:rsid w:val="00C407D4"/>
    <w:rsid w:val="00C41F55"/>
    <w:rsid w:val="00C43821"/>
    <w:rsid w:val="00C44162"/>
    <w:rsid w:val="00C45538"/>
    <w:rsid w:val="00C46742"/>
    <w:rsid w:val="00C5045B"/>
    <w:rsid w:val="00C51DDD"/>
    <w:rsid w:val="00C52369"/>
    <w:rsid w:val="00C53BC9"/>
    <w:rsid w:val="00C5409F"/>
    <w:rsid w:val="00C54F1F"/>
    <w:rsid w:val="00C56114"/>
    <w:rsid w:val="00C564F4"/>
    <w:rsid w:val="00C57587"/>
    <w:rsid w:val="00C609A4"/>
    <w:rsid w:val="00C60F83"/>
    <w:rsid w:val="00C62694"/>
    <w:rsid w:val="00C64121"/>
    <w:rsid w:val="00C643F9"/>
    <w:rsid w:val="00C6445C"/>
    <w:rsid w:val="00C64AD7"/>
    <w:rsid w:val="00C669BA"/>
    <w:rsid w:val="00C66CFE"/>
    <w:rsid w:val="00C67215"/>
    <w:rsid w:val="00C67743"/>
    <w:rsid w:val="00C6786E"/>
    <w:rsid w:val="00C67D44"/>
    <w:rsid w:val="00C70114"/>
    <w:rsid w:val="00C70B53"/>
    <w:rsid w:val="00C70B64"/>
    <w:rsid w:val="00C74530"/>
    <w:rsid w:val="00C7582F"/>
    <w:rsid w:val="00C77867"/>
    <w:rsid w:val="00C77DFD"/>
    <w:rsid w:val="00C800F4"/>
    <w:rsid w:val="00C836EA"/>
    <w:rsid w:val="00C8512C"/>
    <w:rsid w:val="00C85496"/>
    <w:rsid w:val="00C871F9"/>
    <w:rsid w:val="00C878E0"/>
    <w:rsid w:val="00C91340"/>
    <w:rsid w:val="00C93F83"/>
    <w:rsid w:val="00C94E8F"/>
    <w:rsid w:val="00C95F67"/>
    <w:rsid w:val="00C96E31"/>
    <w:rsid w:val="00CA022F"/>
    <w:rsid w:val="00CA0D28"/>
    <w:rsid w:val="00CA176E"/>
    <w:rsid w:val="00CA1927"/>
    <w:rsid w:val="00CA6061"/>
    <w:rsid w:val="00CB1D5B"/>
    <w:rsid w:val="00CB4D61"/>
    <w:rsid w:val="00CB56C1"/>
    <w:rsid w:val="00CB57BD"/>
    <w:rsid w:val="00CB729B"/>
    <w:rsid w:val="00CC04AB"/>
    <w:rsid w:val="00CC354B"/>
    <w:rsid w:val="00CC4BF0"/>
    <w:rsid w:val="00CC65BA"/>
    <w:rsid w:val="00CD0C59"/>
    <w:rsid w:val="00CD290B"/>
    <w:rsid w:val="00CD3B4E"/>
    <w:rsid w:val="00CD3D97"/>
    <w:rsid w:val="00CD64F8"/>
    <w:rsid w:val="00CE48FF"/>
    <w:rsid w:val="00CE4A51"/>
    <w:rsid w:val="00CE5ADD"/>
    <w:rsid w:val="00CE79EC"/>
    <w:rsid w:val="00CE7DB2"/>
    <w:rsid w:val="00CF3740"/>
    <w:rsid w:val="00CF4DB9"/>
    <w:rsid w:val="00CF5914"/>
    <w:rsid w:val="00CF7211"/>
    <w:rsid w:val="00D07AC0"/>
    <w:rsid w:val="00D07CD6"/>
    <w:rsid w:val="00D07E9D"/>
    <w:rsid w:val="00D101EC"/>
    <w:rsid w:val="00D103B1"/>
    <w:rsid w:val="00D1227D"/>
    <w:rsid w:val="00D12AD8"/>
    <w:rsid w:val="00D17753"/>
    <w:rsid w:val="00D17799"/>
    <w:rsid w:val="00D21835"/>
    <w:rsid w:val="00D22F20"/>
    <w:rsid w:val="00D2376A"/>
    <w:rsid w:val="00D2440C"/>
    <w:rsid w:val="00D244E7"/>
    <w:rsid w:val="00D26195"/>
    <w:rsid w:val="00D27D2B"/>
    <w:rsid w:val="00D301A8"/>
    <w:rsid w:val="00D305FB"/>
    <w:rsid w:val="00D30FB2"/>
    <w:rsid w:val="00D3151B"/>
    <w:rsid w:val="00D3571B"/>
    <w:rsid w:val="00D359F4"/>
    <w:rsid w:val="00D365EA"/>
    <w:rsid w:val="00D367DE"/>
    <w:rsid w:val="00D36FB2"/>
    <w:rsid w:val="00D37031"/>
    <w:rsid w:val="00D40A98"/>
    <w:rsid w:val="00D4232E"/>
    <w:rsid w:val="00D4395E"/>
    <w:rsid w:val="00D43E6D"/>
    <w:rsid w:val="00D47305"/>
    <w:rsid w:val="00D510BD"/>
    <w:rsid w:val="00D514E1"/>
    <w:rsid w:val="00D51A2A"/>
    <w:rsid w:val="00D51E6B"/>
    <w:rsid w:val="00D5636E"/>
    <w:rsid w:val="00D568BE"/>
    <w:rsid w:val="00D602E7"/>
    <w:rsid w:val="00D62D13"/>
    <w:rsid w:val="00D64137"/>
    <w:rsid w:val="00D654F8"/>
    <w:rsid w:val="00D67953"/>
    <w:rsid w:val="00D72113"/>
    <w:rsid w:val="00D75428"/>
    <w:rsid w:val="00D77474"/>
    <w:rsid w:val="00D800E3"/>
    <w:rsid w:val="00D8423D"/>
    <w:rsid w:val="00D8535B"/>
    <w:rsid w:val="00D858C2"/>
    <w:rsid w:val="00D93382"/>
    <w:rsid w:val="00D95D95"/>
    <w:rsid w:val="00D969E8"/>
    <w:rsid w:val="00DA0818"/>
    <w:rsid w:val="00DA0D6B"/>
    <w:rsid w:val="00DA1DD9"/>
    <w:rsid w:val="00DA3430"/>
    <w:rsid w:val="00DB1479"/>
    <w:rsid w:val="00DB177B"/>
    <w:rsid w:val="00DB2577"/>
    <w:rsid w:val="00DB6FDA"/>
    <w:rsid w:val="00DC17DC"/>
    <w:rsid w:val="00DC2790"/>
    <w:rsid w:val="00DC469B"/>
    <w:rsid w:val="00DC56AE"/>
    <w:rsid w:val="00DC6CDF"/>
    <w:rsid w:val="00DD0D8D"/>
    <w:rsid w:val="00DD1D54"/>
    <w:rsid w:val="00DD3804"/>
    <w:rsid w:val="00DD4C77"/>
    <w:rsid w:val="00DD6F90"/>
    <w:rsid w:val="00DD7E55"/>
    <w:rsid w:val="00DE30A7"/>
    <w:rsid w:val="00DE4295"/>
    <w:rsid w:val="00DE4E7D"/>
    <w:rsid w:val="00DE549D"/>
    <w:rsid w:val="00DE56F3"/>
    <w:rsid w:val="00DE57E2"/>
    <w:rsid w:val="00DF040B"/>
    <w:rsid w:val="00DF0844"/>
    <w:rsid w:val="00DF0ABE"/>
    <w:rsid w:val="00DF0E4C"/>
    <w:rsid w:val="00DF3A90"/>
    <w:rsid w:val="00DF4B59"/>
    <w:rsid w:val="00DF51B5"/>
    <w:rsid w:val="00DF5F03"/>
    <w:rsid w:val="00E02A82"/>
    <w:rsid w:val="00E03331"/>
    <w:rsid w:val="00E035B9"/>
    <w:rsid w:val="00E04B93"/>
    <w:rsid w:val="00E04BE4"/>
    <w:rsid w:val="00E05A83"/>
    <w:rsid w:val="00E065F3"/>
    <w:rsid w:val="00E07D7D"/>
    <w:rsid w:val="00E10D5C"/>
    <w:rsid w:val="00E11838"/>
    <w:rsid w:val="00E144EC"/>
    <w:rsid w:val="00E147F8"/>
    <w:rsid w:val="00E1503E"/>
    <w:rsid w:val="00E16478"/>
    <w:rsid w:val="00E2129E"/>
    <w:rsid w:val="00E21F1F"/>
    <w:rsid w:val="00E26799"/>
    <w:rsid w:val="00E2715D"/>
    <w:rsid w:val="00E32BB0"/>
    <w:rsid w:val="00E344A4"/>
    <w:rsid w:val="00E35906"/>
    <w:rsid w:val="00E360FA"/>
    <w:rsid w:val="00E36487"/>
    <w:rsid w:val="00E378FB"/>
    <w:rsid w:val="00E37F3F"/>
    <w:rsid w:val="00E40706"/>
    <w:rsid w:val="00E40EB8"/>
    <w:rsid w:val="00E429FD"/>
    <w:rsid w:val="00E42BD7"/>
    <w:rsid w:val="00E44B71"/>
    <w:rsid w:val="00E44DBD"/>
    <w:rsid w:val="00E50108"/>
    <w:rsid w:val="00E51F59"/>
    <w:rsid w:val="00E53A78"/>
    <w:rsid w:val="00E54525"/>
    <w:rsid w:val="00E55BFF"/>
    <w:rsid w:val="00E56EFC"/>
    <w:rsid w:val="00E6169F"/>
    <w:rsid w:val="00E61D41"/>
    <w:rsid w:val="00E65877"/>
    <w:rsid w:val="00E71655"/>
    <w:rsid w:val="00E718EE"/>
    <w:rsid w:val="00E72C99"/>
    <w:rsid w:val="00E72DE5"/>
    <w:rsid w:val="00E735A1"/>
    <w:rsid w:val="00E74F42"/>
    <w:rsid w:val="00E758C0"/>
    <w:rsid w:val="00E80CBD"/>
    <w:rsid w:val="00E80E2B"/>
    <w:rsid w:val="00E82ABA"/>
    <w:rsid w:val="00E83028"/>
    <w:rsid w:val="00E83485"/>
    <w:rsid w:val="00E86BFD"/>
    <w:rsid w:val="00E8740F"/>
    <w:rsid w:val="00E91AA2"/>
    <w:rsid w:val="00E96E66"/>
    <w:rsid w:val="00E97F0F"/>
    <w:rsid w:val="00EA4426"/>
    <w:rsid w:val="00EA718A"/>
    <w:rsid w:val="00EA7CE3"/>
    <w:rsid w:val="00EB0CB1"/>
    <w:rsid w:val="00EB1043"/>
    <w:rsid w:val="00EB18E1"/>
    <w:rsid w:val="00EB2D02"/>
    <w:rsid w:val="00EB4370"/>
    <w:rsid w:val="00EB4CE3"/>
    <w:rsid w:val="00EB5BDA"/>
    <w:rsid w:val="00EB5FF7"/>
    <w:rsid w:val="00EB6064"/>
    <w:rsid w:val="00EB642D"/>
    <w:rsid w:val="00EB65CC"/>
    <w:rsid w:val="00EB6937"/>
    <w:rsid w:val="00EB7ED3"/>
    <w:rsid w:val="00EC2016"/>
    <w:rsid w:val="00EC301F"/>
    <w:rsid w:val="00EC4112"/>
    <w:rsid w:val="00EC5E25"/>
    <w:rsid w:val="00ED04B8"/>
    <w:rsid w:val="00ED0719"/>
    <w:rsid w:val="00ED0942"/>
    <w:rsid w:val="00ED430E"/>
    <w:rsid w:val="00ED583B"/>
    <w:rsid w:val="00EE0D22"/>
    <w:rsid w:val="00EE1C9B"/>
    <w:rsid w:val="00EE389E"/>
    <w:rsid w:val="00EE6FDB"/>
    <w:rsid w:val="00EF200F"/>
    <w:rsid w:val="00EF4875"/>
    <w:rsid w:val="00EF4E90"/>
    <w:rsid w:val="00EF6AEE"/>
    <w:rsid w:val="00F009C4"/>
    <w:rsid w:val="00F00BD7"/>
    <w:rsid w:val="00F048ED"/>
    <w:rsid w:val="00F05A46"/>
    <w:rsid w:val="00F06C8A"/>
    <w:rsid w:val="00F06CCF"/>
    <w:rsid w:val="00F06EA2"/>
    <w:rsid w:val="00F078AB"/>
    <w:rsid w:val="00F10165"/>
    <w:rsid w:val="00F11549"/>
    <w:rsid w:val="00F14430"/>
    <w:rsid w:val="00F155FB"/>
    <w:rsid w:val="00F16F72"/>
    <w:rsid w:val="00F21F56"/>
    <w:rsid w:val="00F23F9F"/>
    <w:rsid w:val="00F2485E"/>
    <w:rsid w:val="00F26075"/>
    <w:rsid w:val="00F35AAE"/>
    <w:rsid w:val="00F37103"/>
    <w:rsid w:val="00F44C8B"/>
    <w:rsid w:val="00F501F1"/>
    <w:rsid w:val="00F511B1"/>
    <w:rsid w:val="00F5127C"/>
    <w:rsid w:val="00F548D5"/>
    <w:rsid w:val="00F54CD6"/>
    <w:rsid w:val="00F5597E"/>
    <w:rsid w:val="00F55CEF"/>
    <w:rsid w:val="00F56D45"/>
    <w:rsid w:val="00F61601"/>
    <w:rsid w:val="00F63AE3"/>
    <w:rsid w:val="00F6457B"/>
    <w:rsid w:val="00F646CE"/>
    <w:rsid w:val="00F66446"/>
    <w:rsid w:val="00F67A9A"/>
    <w:rsid w:val="00F707EA"/>
    <w:rsid w:val="00F70A61"/>
    <w:rsid w:val="00F72DF9"/>
    <w:rsid w:val="00F73962"/>
    <w:rsid w:val="00F77E87"/>
    <w:rsid w:val="00F809A5"/>
    <w:rsid w:val="00F83FE5"/>
    <w:rsid w:val="00F854F5"/>
    <w:rsid w:val="00F87DE5"/>
    <w:rsid w:val="00F91326"/>
    <w:rsid w:val="00F91554"/>
    <w:rsid w:val="00F91D87"/>
    <w:rsid w:val="00F943CF"/>
    <w:rsid w:val="00F949ED"/>
    <w:rsid w:val="00F966EE"/>
    <w:rsid w:val="00F9701F"/>
    <w:rsid w:val="00F97312"/>
    <w:rsid w:val="00FA0ED6"/>
    <w:rsid w:val="00FA1F25"/>
    <w:rsid w:val="00FA216D"/>
    <w:rsid w:val="00FA280D"/>
    <w:rsid w:val="00FA2957"/>
    <w:rsid w:val="00FA410B"/>
    <w:rsid w:val="00FA4F7E"/>
    <w:rsid w:val="00FA5B50"/>
    <w:rsid w:val="00FA6806"/>
    <w:rsid w:val="00FA6F53"/>
    <w:rsid w:val="00FB16CB"/>
    <w:rsid w:val="00FB1ACA"/>
    <w:rsid w:val="00FB1C75"/>
    <w:rsid w:val="00FB3F1A"/>
    <w:rsid w:val="00FC063A"/>
    <w:rsid w:val="00FC0BEA"/>
    <w:rsid w:val="00FC0E07"/>
    <w:rsid w:val="00FC3C48"/>
    <w:rsid w:val="00FD368F"/>
    <w:rsid w:val="00FD3C5C"/>
    <w:rsid w:val="00FE089F"/>
    <w:rsid w:val="00FE1675"/>
    <w:rsid w:val="00FE177D"/>
    <w:rsid w:val="00FE17ED"/>
    <w:rsid w:val="00FE1A00"/>
    <w:rsid w:val="00FE235D"/>
    <w:rsid w:val="00FE2BA2"/>
    <w:rsid w:val="00FE4E72"/>
    <w:rsid w:val="00FE6821"/>
    <w:rsid w:val="00FF1D33"/>
    <w:rsid w:val="00FF2BA5"/>
    <w:rsid w:val="00FF3947"/>
    <w:rsid w:val="00FF46A3"/>
    <w:rsid w:val="00FF7E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02C"/>
    <w:pPr>
      <w:spacing w:after="200" w:line="276" w:lineRule="auto"/>
    </w:pPr>
    <w:rPr>
      <w:rFonts w:cs="Calibri"/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C77DFD"/>
    <w:rPr>
      <w:rFonts w:cs="Calibri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</TotalTime>
  <Pages>1</Pages>
  <Words>113</Words>
  <Characters>646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Сведения о доходах, имуществе и обязательствах имущественного характера муниципальных служащих администрации  муниципального района «Мосальский район»</dc:title>
  <dc:subject/>
  <dc:creator>1</dc:creator>
  <cp:keywords/>
  <dc:description/>
  <cp:lastModifiedBy>Admin</cp:lastModifiedBy>
  <cp:revision>3</cp:revision>
  <cp:lastPrinted>2013-03-22T08:12:00Z</cp:lastPrinted>
  <dcterms:created xsi:type="dcterms:W3CDTF">2014-06-16T06:22:00Z</dcterms:created>
  <dcterms:modified xsi:type="dcterms:W3CDTF">2014-06-16T06:24:00Z</dcterms:modified>
</cp:coreProperties>
</file>