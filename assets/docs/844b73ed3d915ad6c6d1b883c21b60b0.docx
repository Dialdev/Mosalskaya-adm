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2E" w:rsidRDefault="001A512E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512E" w:rsidRDefault="001A512E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FD">
        <w:rPr>
          <w:rFonts w:ascii="Times New Roman" w:hAnsi="Times New Roman" w:cs="Times New Roman"/>
          <w:b/>
          <w:bCs/>
          <w:sz w:val="28"/>
          <w:szCs w:val="28"/>
        </w:rPr>
        <w:t>Сведения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7DFD">
        <w:rPr>
          <w:rFonts w:ascii="Times New Roman" w:hAnsi="Times New Roman" w:cs="Times New Roman"/>
          <w:b/>
          <w:bCs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муниципальных служащих администрации муниципального района «Мосальский район»</w:t>
      </w:r>
    </w:p>
    <w:p w:rsidR="001A512E" w:rsidRPr="00EB0CB1" w:rsidRDefault="001A512E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:rsidR="001A512E" w:rsidRPr="00695834" w:rsidRDefault="001A512E" w:rsidP="00C77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за период с 1 января 2013г по 31 декабря 2013</w:t>
      </w:r>
      <w:r w:rsidRPr="00695834">
        <w:rPr>
          <w:rFonts w:ascii="Times New Roman" w:hAnsi="Times New Roman" w:cs="Times New Roman"/>
          <w:sz w:val="28"/>
          <w:szCs w:val="28"/>
        </w:rPr>
        <w:t>г)</w:t>
      </w:r>
    </w:p>
    <w:p w:rsidR="001A512E" w:rsidRPr="00EB0CB1" w:rsidRDefault="001A512E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W w:w="1597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2217"/>
        <w:gridCol w:w="1421"/>
        <w:gridCol w:w="992"/>
        <w:gridCol w:w="1134"/>
      </w:tblGrid>
      <w:tr w:rsidR="001A512E" w:rsidRPr="00EB0CB1" w:rsidTr="00B01A24">
        <w:tc>
          <w:tcPr>
            <w:tcW w:w="3828" w:type="dxa"/>
            <w:vMerge w:val="restart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Декларированный  годовой доход</w:t>
            </w:r>
          </w:p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(руб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895" w:type="dxa"/>
            <w:gridSpan w:val="4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547" w:type="dxa"/>
            <w:gridSpan w:val="3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1A512E" w:rsidRPr="00EB0CB1" w:rsidTr="00B01A24">
        <w:tc>
          <w:tcPr>
            <w:tcW w:w="3828" w:type="dxa"/>
            <w:vMerge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 (кв.м)</w:t>
            </w:r>
          </w:p>
        </w:tc>
        <w:tc>
          <w:tcPr>
            <w:tcW w:w="1560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  расположения</w:t>
            </w:r>
          </w:p>
        </w:tc>
        <w:tc>
          <w:tcPr>
            <w:tcW w:w="2217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Транспортные средства</w:t>
            </w:r>
          </w:p>
        </w:tc>
        <w:tc>
          <w:tcPr>
            <w:tcW w:w="1421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 расположения</w:t>
            </w:r>
          </w:p>
        </w:tc>
      </w:tr>
      <w:tr w:rsidR="001A512E" w:rsidRPr="00EB0CB1" w:rsidTr="00B01A24">
        <w:tc>
          <w:tcPr>
            <w:tcW w:w="3828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Шураев Михаил Николаевич-заместитель заведующей</w:t>
            </w:r>
          </w:p>
        </w:tc>
        <w:tc>
          <w:tcPr>
            <w:tcW w:w="1701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437138,46</w:t>
            </w:r>
          </w:p>
        </w:tc>
        <w:tc>
          <w:tcPr>
            <w:tcW w:w="1842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46,6</w:t>
            </w:r>
          </w:p>
        </w:tc>
        <w:tc>
          <w:tcPr>
            <w:tcW w:w="1560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217" w:type="dxa"/>
            <w:vAlign w:val="center"/>
          </w:tcPr>
          <w:p w:rsidR="001A512E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Solaris</w:t>
            </w:r>
          </w:p>
          <w:p w:rsidR="001A512E" w:rsidRPr="008C36F7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Москвич-2141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21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1A512E" w:rsidRPr="00EB0CB1" w:rsidRDefault="001A512E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A512E" w:rsidRPr="00272C40" w:rsidRDefault="001A512E" w:rsidP="00C77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C4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A512E" w:rsidRPr="00272C40" w:rsidSect="003C70E0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DFD"/>
    <w:rsid w:val="00001D5C"/>
    <w:rsid w:val="000026DC"/>
    <w:rsid w:val="0000524E"/>
    <w:rsid w:val="00005288"/>
    <w:rsid w:val="00006CF2"/>
    <w:rsid w:val="00010111"/>
    <w:rsid w:val="00010BB2"/>
    <w:rsid w:val="000113DD"/>
    <w:rsid w:val="00014B83"/>
    <w:rsid w:val="00015206"/>
    <w:rsid w:val="00020AE2"/>
    <w:rsid w:val="000228C0"/>
    <w:rsid w:val="000231AD"/>
    <w:rsid w:val="00030DA1"/>
    <w:rsid w:val="00032EB7"/>
    <w:rsid w:val="00033EB8"/>
    <w:rsid w:val="00035211"/>
    <w:rsid w:val="000352AB"/>
    <w:rsid w:val="00035307"/>
    <w:rsid w:val="00035B87"/>
    <w:rsid w:val="000407B6"/>
    <w:rsid w:val="0004120E"/>
    <w:rsid w:val="00041269"/>
    <w:rsid w:val="00041581"/>
    <w:rsid w:val="00043F23"/>
    <w:rsid w:val="000449E1"/>
    <w:rsid w:val="00045FCF"/>
    <w:rsid w:val="0004604C"/>
    <w:rsid w:val="00047746"/>
    <w:rsid w:val="0005061B"/>
    <w:rsid w:val="00055B77"/>
    <w:rsid w:val="000566E9"/>
    <w:rsid w:val="00062FDE"/>
    <w:rsid w:val="00065E0B"/>
    <w:rsid w:val="00066029"/>
    <w:rsid w:val="000675FC"/>
    <w:rsid w:val="00067784"/>
    <w:rsid w:val="00067DA9"/>
    <w:rsid w:val="0007170E"/>
    <w:rsid w:val="000733D2"/>
    <w:rsid w:val="0007417E"/>
    <w:rsid w:val="0007435E"/>
    <w:rsid w:val="000758F5"/>
    <w:rsid w:val="00075D5D"/>
    <w:rsid w:val="000763EA"/>
    <w:rsid w:val="00076E51"/>
    <w:rsid w:val="00081C37"/>
    <w:rsid w:val="0008385A"/>
    <w:rsid w:val="00085EA6"/>
    <w:rsid w:val="0008691D"/>
    <w:rsid w:val="0008735B"/>
    <w:rsid w:val="000911FB"/>
    <w:rsid w:val="00091B13"/>
    <w:rsid w:val="00093292"/>
    <w:rsid w:val="00093C80"/>
    <w:rsid w:val="00095490"/>
    <w:rsid w:val="00097372"/>
    <w:rsid w:val="00097E18"/>
    <w:rsid w:val="000A1872"/>
    <w:rsid w:val="000A2D83"/>
    <w:rsid w:val="000A34C7"/>
    <w:rsid w:val="000A35BB"/>
    <w:rsid w:val="000A6DC0"/>
    <w:rsid w:val="000A774C"/>
    <w:rsid w:val="000A7E46"/>
    <w:rsid w:val="000B188F"/>
    <w:rsid w:val="000B219C"/>
    <w:rsid w:val="000B2287"/>
    <w:rsid w:val="000B2A9F"/>
    <w:rsid w:val="000B3F97"/>
    <w:rsid w:val="000B5C14"/>
    <w:rsid w:val="000B5CF0"/>
    <w:rsid w:val="000C0281"/>
    <w:rsid w:val="000C1A5E"/>
    <w:rsid w:val="000C30D4"/>
    <w:rsid w:val="000C36BA"/>
    <w:rsid w:val="000C52C5"/>
    <w:rsid w:val="000C5813"/>
    <w:rsid w:val="000C7094"/>
    <w:rsid w:val="000C7A95"/>
    <w:rsid w:val="000C7DC9"/>
    <w:rsid w:val="000D2A5A"/>
    <w:rsid w:val="000D2B7E"/>
    <w:rsid w:val="000D64F6"/>
    <w:rsid w:val="000E0809"/>
    <w:rsid w:val="000E0884"/>
    <w:rsid w:val="000E1EE8"/>
    <w:rsid w:val="000E2DA4"/>
    <w:rsid w:val="000E432A"/>
    <w:rsid w:val="000E459B"/>
    <w:rsid w:val="000E5204"/>
    <w:rsid w:val="000E599A"/>
    <w:rsid w:val="000E5E8A"/>
    <w:rsid w:val="000E5F0B"/>
    <w:rsid w:val="000F5678"/>
    <w:rsid w:val="000F6A05"/>
    <w:rsid w:val="000F6C56"/>
    <w:rsid w:val="000F740B"/>
    <w:rsid w:val="00100B79"/>
    <w:rsid w:val="00102452"/>
    <w:rsid w:val="00104198"/>
    <w:rsid w:val="00104CF3"/>
    <w:rsid w:val="00106E06"/>
    <w:rsid w:val="0011008D"/>
    <w:rsid w:val="001106D9"/>
    <w:rsid w:val="0011074D"/>
    <w:rsid w:val="001112B7"/>
    <w:rsid w:val="0011297B"/>
    <w:rsid w:val="00115407"/>
    <w:rsid w:val="00116560"/>
    <w:rsid w:val="00117092"/>
    <w:rsid w:val="001173D9"/>
    <w:rsid w:val="00120A64"/>
    <w:rsid w:val="00120BE0"/>
    <w:rsid w:val="001212F0"/>
    <w:rsid w:val="00122318"/>
    <w:rsid w:val="00124271"/>
    <w:rsid w:val="00124C03"/>
    <w:rsid w:val="00125FE1"/>
    <w:rsid w:val="00130A87"/>
    <w:rsid w:val="001322D7"/>
    <w:rsid w:val="00132BB5"/>
    <w:rsid w:val="00133385"/>
    <w:rsid w:val="00133F3B"/>
    <w:rsid w:val="00135072"/>
    <w:rsid w:val="001353DF"/>
    <w:rsid w:val="00136BFE"/>
    <w:rsid w:val="00137995"/>
    <w:rsid w:val="00137C55"/>
    <w:rsid w:val="00137D6C"/>
    <w:rsid w:val="00140F0D"/>
    <w:rsid w:val="00142037"/>
    <w:rsid w:val="00143053"/>
    <w:rsid w:val="00143866"/>
    <w:rsid w:val="00144256"/>
    <w:rsid w:val="0014511E"/>
    <w:rsid w:val="001460A4"/>
    <w:rsid w:val="001475D9"/>
    <w:rsid w:val="001525A2"/>
    <w:rsid w:val="001544F4"/>
    <w:rsid w:val="00157D5F"/>
    <w:rsid w:val="0016050B"/>
    <w:rsid w:val="00160B94"/>
    <w:rsid w:val="001624A1"/>
    <w:rsid w:val="00162D37"/>
    <w:rsid w:val="00164C0D"/>
    <w:rsid w:val="00164D80"/>
    <w:rsid w:val="0016589F"/>
    <w:rsid w:val="00165938"/>
    <w:rsid w:val="00165FB3"/>
    <w:rsid w:val="00167D48"/>
    <w:rsid w:val="00170660"/>
    <w:rsid w:val="0017071B"/>
    <w:rsid w:val="0017145A"/>
    <w:rsid w:val="0017150F"/>
    <w:rsid w:val="00171A4B"/>
    <w:rsid w:val="00171E60"/>
    <w:rsid w:val="00171EEA"/>
    <w:rsid w:val="00176568"/>
    <w:rsid w:val="00176E39"/>
    <w:rsid w:val="00177618"/>
    <w:rsid w:val="00177D1D"/>
    <w:rsid w:val="00177F72"/>
    <w:rsid w:val="00180A59"/>
    <w:rsid w:val="001819CF"/>
    <w:rsid w:val="00182614"/>
    <w:rsid w:val="00182ECF"/>
    <w:rsid w:val="00182F5A"/>
    <w:rsid w:val="00183523"/>
    <w:rsid w:val="00184B89"/>
    <w:rsid w:val="00185DA7"/>
    <w:rsid w:val="001865C6"/>
    <w:rsid w:val="001873B7"/>
    <w:rsid w:val="00190086"/>
    <w:rsid w:val="00192495"/>
    <w:rsid w:val="00194D40"/>
    <w:rsid w:val="0019522C"/>
    <w:rsid w:val="00195701"/>
    <w:rsid w:val="0019638F"/>
    <w:rsid w:val="00197D46"/>
    <w:rsid w:val="001A260A"/>
    <w:rsid w:val="001A2D11"/>
    <w:rsid w:val="001A508D"/>
    <w:rsid w:val="001A512E"/>
    <w:rsid w:val="001A738B"/>
    <w:rsid w:val="001B02AB"/>
    <w:rsid w:val="001B10BC"/>
    <w:rsid w:val="001B2D12"/>
    <w:rsid w:val="001B34C7"/>
    <w:rsid w:val="001B641B"/>
    <w:rsid w:val="001B6AAF"/>
    <w:rsid w:val="001B6B25"/>
    <w:rsid w:val="001B7B3E"/>
    <w:rsid w:val="001C0EB2"/>
    <w:rsid w:val="001C1028"/>
    <w:rsid w:val="001C15DC"/>
    <w:rsid w:val="001C2843"/>
    <w:rsid w:val="001C5C93"/>
    <w:rsid w:val="001C5CC7"/>
    <w:rsid w:val="001C5F4A"/>
    <w:rsid w:val="001C6BD4"/>
    <w:rsid w:val="001D07E2"/>
    <w:rsid w:val="001D0ECB"/>
    <w:rsid w:val="001D128B"/>
    <w:rsid w:val="001D3547"/>
    <w:rsid w:val="001D3548"/>
    <w:rsid w:val="001D4D98"/>
    <w:rsid w:val="001D6651"/>
    <w:rsid w:val="001E0477"/>
    <w:rsid w:val="001E0951"/>
    <w:rsid w:val="001E0E47"/>
    <w:rsid w:val="001E10C4"/>
    <w:rsid w:val="001E126F"/>
    <w:rsid w:val="001E1421"/>
    <w:rsid w:val="001E1C79"/>
    <w:rsid w:val="001E27FC"/>
    <w:rsid w:val="001E3563"/>
    <w:rsid w:val="001F1610"/>
    <w:rsid w:val="001F1D4B"/>
    <w:rsid w:val="001F28F7"/>
    <w:rsid w:val="001F2E85"/>
    <w:rsid w:val="001F30C5"/>
    <w:rsid w:val="001F3971"/>
    <w:rsid w:val="001F45E6"/>
    <w:rsid w:val="001F4A42"/>
    <w:rsid w:val="001F4D9F"/>
    <w:rsid w:val="001F5A1F"/>
    <w:rsid w:val="0020049E"/>
    <w:rsid w:val="00201D44"/>
    <w:rsid w:val="002022BC"/>
    <w:rsid w:val="00202EEC"/>
    <w:rsid w:val="00203149"/>
    <w:rsid w:val="00204683"/>
    <w:rsid w:val="002068B4"/>
    <w:rsid w:val="00207D93"/>
    <w:rsid w:val="00211F51"/>
    <w:rsid w:val="00212F67"/>
    <w:rsid w:val="002140BC"/>
    <w:rsid w:val="00214EEC"/>
    <w:rsid w:val="002166A2"/>
    <w:rsid w:val="00217C0D"/>
    <w:rsid w:val="00221055"/>
    <w:rsid w:val="00222448"/>
    <w:rsid w:val="00224799"/>
    <w:rsid w:val="00224E87"/>
    <w:rsid w:val="00227E2B"/>
    <w:rsid w:val="00230E24"/>
    <w:rsid w:val="00231142"/>
    <w:rsid w:val="00235BA4"/>
    <w:rsid w:val="00240102"/>
    <w:rsid w:val="00241473"/>
    <w:rsid w:val="002448A9"/>
    <w:rsid w:val="002452D8"/>
    <w:rsid w:val="00245A6A"/>
    <w:rsid w:val="00246018"/>
    <w:rsid w:val="002508F8"/>
    <w:rsid w:val="002549BE"/>
    <w:rsid w:val="002550A0"/>
    <w:rsid w:val="00255F82"/>
    <w:rsid w:val="00260C88"/>
    <w:rsid w:val="00261DE8"/>
    <w:rsid w:val="0026273B"/>
    <w:rsid w:val="002632AA"/>
    <w:rsid w:val="00263688"/>
    <w:rsid w:val="00265B54"/>
    <w:rsid w:val="00265D42"/>
    <w:rsid w:val="002663E1"/>
    <w:rsid w:val="0027004D"/>
    <w:rsid w:val="00271728"/>
    <w:rsid w:val="00271729"/>
    <w:rsid w:val="00271749"/>
    <w:rsid w:val="00272C40"/>
    <w:rsid w:val="00274A36"/>
    <w:rsid w:val="00275507"/>
    <w:rsid w:val="00275803"/>
    <w:rsid w:val="00275CB1"/>
    <w:rsid w:val="002765F7"/>
    <w:rsid w:val="00276709"/>
    <w:rsid w:val="0027727D"/>
    <w:rsid w:val="00281226"/>
    <w:rsid w:val="00281E6E"/>
    <w:rsid w:val="002845CB"/>
    <w:rsid w:val="00286A92"/>
    <w:rsid w:val="002879DC"/>
    <w:rsid w:val="00287B45"/>
    <w:rsid w:val="00287EDB"/>
    <w:rsid w:val="002902BB"/>
    <w:rsid w:val="00292092"/>
    <w:rsid w:val="002929C0"/>
    <w:rsid w:val="002942F1"/>
    <w:rsid w:val="0029439B"/>
    <w:rsid w:val="00295AA5"/>
    <w:rsid w:val="002A04AE"/>
    <w:rsid w:val="002A482E"/>
    <w:rsid w:val="002A4CD0"/>
    <w:rsid w:val="002A4EDB"/>
    <w:rsid w:val="002A501B"/>
    <w:rsid w:val="002A70A2"/>
    <w:rsid w:val="002B0834"/>
    <w:rsid w:val="002B0A80"/>
    <w:rsid w:val="002B10A2"/>
    <w:rsid w:val="002B3037"/>
    <w:rsid w:val="002B30B6"/>
    <w:rsid w:val="002B5105"/>
    <w:rsid w:val="002B56BB"/>
    <w:rsid w:val="002B57F2"/>
    <w:rsid w:val="002B6246"/>
    <w:rsid w:val="002B7BB3"/>
    <w:rsid w:val="002C0FC8"/>
    <w:rsid w:val="002C25AB"/>
    <w:rsid w:val="002C294F"/>
    <w:rsid w:val="002C3CC0"/>
    <w:rsid w:val="002C4DD4"/>
    <w:rsid w:val="002C4F64"/>
    <w:rsid w:val="002C741D"/>
    <w:rsid w:val="002C7DD2"/>
    <w:rsid w:val="002D0D38"/>
    <w:rsid w:val="002D23CE"/>
    <w:rsid w:val="002D2E64"/>
    <w:rsid w:val="002D3A4C"/>
    <w:rsid w:val="002D3BEA"/>
    <w:rsid w:val="002D3C11"/>
    <w:rsid w:val="002D4AB9"/>
    <w:rsid w:val="002D5170"/>
    <w:rsid w:val="002D6A52"/>
    <w:rsid w:val="002E13B0"/>
    <w:rsid w:val="002E2D35"/>
    <w:rsid w:val="002E2FC0"/>
    <w:rsid w:val="002E30AC"/>
    <w:rsid w:val="002E6C88"/>
    <w:rsid w:val="002F09F0"/>
    <w:rsid w:val="002F16E8"/>
    <w:rsid w:val="002F2B3D"/>
    <w:rsid w:val="002F3F37"/>
    <w:rsid w:val="002F6911"/>
    <w:rsid w:val="0030115E"/>
    <w:rsid w:val="00301633"/>
    <w:rsid w:val="00302918"/>
    <w:rsid w:val="00302BB6"/>
    <w:rsid w:val="00303A39"/>
    <w:rsid w:val="00303B95"/>
    <w:rsid w:val="0030529B"/>
    <w:rsid w:val="00305EE2"/>
    <w:rsid w:val="00307DF0"/>
    <w:rsid w:val="003126A4"/>
    <w:rsid w:val="00312AA6"/>
    <w:rsid w:val="003142AD"/>
    <w:rsid w:val="003151B6"/>
    <w:rsid w:val="003156FB"/>
    <w:rsid w:val="00315C4F"/>
    <w:rsid w:val="003167EE"/>
    <w:rsid w:val="00316C94"/>
    <w:rsid w:val="00317CF6"/>
    <w:rsid w:val="00320F5A"/>
    <w:rsid w:val="003210C7"/>
    <w:rsid w:val="00322104"/>
    <w:rsid w:val="00322486"/>
    <w:rsid w:val="00323BE4"/>
    <w:rsid w:val="00326A55"/>
    <w:rsid w:val="00330BE4"/>
    <w:rsid w:val="00331982"/>
    <w:rsid w:val="00336E13"/>
    <w:rsid w:val="00341A89"/>
    <w:rsid w:val="003424A6"/>
    <w:rsid w:val="00343420"/>
    <w:rsid w:val="00345030"/>
    <w:rsid w:val="00345100"/>
    <w:rsid w:val="00345282"/>
    <w:rsid w:val="0034563A"/>
    <w:rsid w:val="0034609B"/>
    <w:rsid w:val="00347723"/>
    <w:rsid w:val="00347A03"/>
    <w:rsid w:val="00347D8B"/>
    <w:rsid w:val="003518D8"/>
    <w:rsid w:val="00351F19"/>
    <w:rsid w:val="0035394F"/>
    <w:rsid w:val="003604A7"/>
    <w:rsid w:val="00361100"/>
    <w:rsid w:val="00361B34"/>
    <w:rsid w:val="003623C4"/>
    <w:rsid w:val="00363484"/>
    <w:rsid w:val="00364DF5"/>
    <w:rsid w:val="00365287"/>
    <w:rsid w:val="00366EBE"/>
    <w:rsid w:val="00370E5D"/>
    <w:rsid w:val="00372A87"/>
    <w:rsid w:val="003736AA"/>
    <w:rsid w:val="00374AC7"/>
    <w:rsid w:val="00376461"/>
    <w:rsid w:val="00377439"/>
    <w:rsid w:val="00380898"/>
    <w:rsid w:val="003821E2"/>
    <w:rsid w:val="00382405"/>
    <w:rsid w:val="0038257A"/>
    <w:rsid w:val="003864B0"/>
    <w:rsid w:val="003867D5"/>
    <w:rsid w:val="0038787D"/>
    <w:rsid w:val="003904BE"/>
    <w:rsid w:val="00393A7C"/>
    <w:rsid w:val="00394D1E"/>
    <w:rsid w:val="00394E55"/>
    <w:rsid w:val="003952A5"/>
    <w:rsid w:val="003962E0"/>
    <w:rsid w:val="00396463"/>
    <w:rsid w:val="003971F8"/>
    <w:rsid w:val="003A0851"/>
    <w:rsid w:val="003A1798"/>
    <w:rsid w:val="003A1A5F"/>
    <w:rsid w:val="003A2C52"/>
    <w:rsid w:val="003A30AB"/>
    <w:rsid w:val="003A4D48"/>
    <w:rsid w:val="003A5D50"/>
    <w:rsid w:val="003A6BC0"/>
    <w:rsid w:val="003B1D80"/>
    <w:rsid w:val="003B3246"/>
    <w:rsid w:val="003B5438"/>
    <w:rsid w:val="003B5BAA"/>
    <w:rsid w:val="003B70D5"/>
    <w:rsid w:val="003B7CBE"/>
    <w:rsid w:val="003C0B66"/>
    <w:rsid w:val="003C1A47"/>
    <w:rsid w:val="003C2DA9"/>
    <w:rsid w:val="003C2F74"/>
    <w:rsid w:val="003C3BCE"/>
    <w:rsid w:val="003C4A07"/>
    <w:rsid w:val="003C4BFD"/>
    <w:rsid w:val="003C594C"/>
    <w:rsid w:val="003C70E0"/>
    <w:rsid w:val="003C7D9E"/>
    <w:rsid w:val="003D08E8"/>
    <w:rsid w:val="003D1659"/>
    <w:rsid w:val="003D3D27"/>
    <w:rsid w:val="003D4065"/>
    <w:rsid w:val="003D4562"/>
    <w:rsid w:val="003D6174"/>
    <w:rsid w:val="003D74BD"/>
    <w:rsid w:val="003E01F7"/>
    <w:rsid w:val="003E0484"/>
    <w:rsid w:val="003E0A16"/>
    <w:rsid w:val="003E21D1"/>
    <w:rsid w:val="003E2B56"/>
    <w:rsid w:val="003E3A60"/>
    <w:rsid w:val="003E5E06"/>
    <w:rsid w:val="003E60A0"/>
    <w:rsid w:val="003E7810"/>
    <w:rsid w:val="003F50F6"/>
    <w:rsid w:val="003F633D"/>
    <w:rsid w:val="003F64C7"/>
    <w:rsid w:val="003F7553"/>
    <w:rsid w:val="003F7661"/>
    <w:rsid w:val="003F7894"/>
    <w:rsid w:val="003F7FCF"/>
    <w:rsid w:val="004003C0"/>
    <w:rsid w:val="004004B9"/>
    <w:rsid w:val="00400BB2"/>
    <w:rsid w:val="00401409"/>
    <w:rsid w:val="0040392D"/>
    <w:rsid w:val="00403AB9"/>
    <w:rsid w:val="004065FF"/>
    <w:rsid w:val="00407986"/>
    <w:rsid w:val="00411FDC"/>
    <w:rsid w:val="00413EB4"/>
    <w:rsid w:val="00414C1A"/>
    <w:rsid w:val="00415572"/>
    <w:rsid w:val="00416F9D"/>
    <w:rsid w:val="00420720"/>
    <w:rsid w:val="00421BD7"/>
    <w:rsid w:val="004222D0"/>
    <w:rsid w:val="00422629"/>
    <w:rsid w:val="004249BB"/>
    <w:rsid w:val="00426299"/>
    <w:rsid w:val="00426F5C"/>
    <w:rsid w:val="00432BED"/>
    <w:rsid w:val="00433709"/>
    <w:rsid w:val="00433AB4"/>
    <w:rsid w:val="004342C3"/>
    <w:rsid w:val="00434A2B"/>
    <w:rsid w:val="004351FE"/>
    <w:rsid w:val="00435E77"/>
    <w:rsid w:val="00435FAA"/>
    <w:rsid w:val="0043655D"/>
    <w:rsid w:val="0044046A"/>
    <w:rsid w:val="00440645"/>
    <w:rsid w:val="00440848"/>
    <w:rsid w:val="0044122D"/>
    <w:rsid w:val="00446633"/>
    <w:rsid w:val="00446D9F"/>
    <w:rsid w:val="0044707B"/>
    <w:rsid w:val="0044715B"/>
    <w:rsid w:val="00450C68"/>
    <w:rsid w:val="00452C9F"/>
    <w:rsid w:val="00453E80"/>
    <w:rsid w:val="00454678"/>
    <w:rsid w:val="00455595"/>
    <w:rsid w:val="00455D3C"/>
    <w:rsid w:val="00457C6A"/>
    <w:rsid w:val="00457E78"/>
    <w:rsid w:val="004619B0"/>
    <w:rsid w:val="00461C7C"/>
    <w:rsid w:val="00462DF5"/>
    <w:rsid w:val="00463548"/>
    <w:rsid w:val="00465210"/>
    <w:rsid w:val="00467FBE"/>
    <w:rsid w:val="0047048D"/>
    <w:rsid w:val="00471B9C"/>
    <w:rsid w:val="00473470"/>
    <w:rsid w:val="004738E6"/>
    <w:rsid w:val="00473925"/>
    <w:rsid w:val="004743EA"/>
    <w:rsid w:val="0047741D"/>
    <w:rsid w:val="00477815"/>
    <w:rsid w:val="00480D7C"/>
    <w:rsid w:val="00480E87"/>
    <w:rsid w:val="00480E92"/>
    <w:rsid w:val="00482DAA"/>
    <w:rsid w:val="00482F7D"/>
    <w:rsid w:val="004840B6"/>
    <w:rsid w:val="00486E09"/>
    <w:rsid w:val="00486FD3"/>
    <w:rsid w:val="00487826"/>
    <w:rsid w:val="00487D11"/>
    <w:rsid w:val="00490354"/>
    <w:rsid w:val="0049048A"/>
    <w:rsid w:val="00491DF9"/>
    <w:rsid w:val="00491FCE"/>
    <w:rsid w:val="00493016"/>
    <w:rsid w:val="0049349A"/>
    <w:rsid w:val="00494C3D"/>
    <w:rsid w:val="004959A7"/>
    <w:rsid w:val="004A0288"/>
    <w:rsid w:val="004A13AB"/>
    <w:rsid w:val="004A2013"/>
    <w:rsid w:val="004A2282"/>
    <w:rsid w:val="004A2953"/>
    <w:rsid w:val="004A2AC8"/>
    <w:rsid w:val="004A334C"/>
    <w:rsid w:val="004A5148"/>
    <w:rsid w:val="004A584E"/>
    <w:rsid w:val="004A5C28"/>
    <w:rsid w:val="004A5D88"/>
    <w:rsid w:val="004A7024"/>
    <w:rsid w:val="004B137F"/>
    <w:rsid w:val="004B2E68"/>
    <w:rsid w:val="004B4A96"/>
    <w:rsid w:val="004B57E5"/>
    <w:rsid w:val="004B582C"/>
    <w:rsid w:val="004B5AD9"/>
    <w:rsid w:val="004C29F7"/>
    <w:rsid w:val="004C3F90"/>
    <w:rsid w:val="004C486D"/>
    <w:rsid w:val="004C602C"/>
    <w:rsid w:val="004C60B9"/>
    <w:rsid w:val="004C6826"/>
    <w:rsid w:val="004C794F"/>
    <w:rsid w:val="004D35C9"/>
    <w:rsid w:val="004D3784"/>
    <w:rsid w:val="004D3D81"/>
    <w:rsid w:val="004D4003"/>
    <w:rsid w:val="004D44BD"/>
    <w:rsid w:val="004D4DD4"/>
    <w:rsid w:val="004D4E47"/>
    <w:rsid w:val="004D5521"/>
    <w:rsid w:val="004D716B"/>
    <w:rsid w:val="004D79B9"/>
    <w:rsid w:val="004E0A32"/>
    <w:rsid w:val="004E151F"/>
    <w:rsid w:val="004E5565"/>
    <w:rsid w:val="004E593A"/>
    <w:rsid w:val="004E6FB2"/>
    <w:rsid w:val="004F07C9"/>
    <w:rsid w:val="004F1B19"/>
    <w:rsid w:val="004F2107"/>
    <w:rsid w:val="004F66A6"/>
    <w:rsid w:val="004F671E"/>
    <w:rsid w:val="004F7475"/>
    <w:rsid w:val="004F76EB"/>
    <w:rsid w:val="005011D1"/>
    <w:rsid w:val="00507925"/>
    <w:rsid w:val="0051139A"/>
    <w:rsid w:val="00511B5F"/>
    <w:rsid w:val="00512EB1"/>
    <w:rsid w:val="005131A5"/>
    <w:rsid w:val="00513F65"/>
    <w:rsid w:val="005145DB"/>
    <w:rsid w:val="005157CD"/>
    <w:rsid w:val="00515AD8"/>
    <w:rsid w:val="0051626F"/>
    <w:rsid w:val="00516804"/>
    <w:rsid w:val="00517F2E"/>
    <w:rsid w:val="00523000"/>
    <w:rsid w:val="0052488C"/>
    <w:rsid w:val="00525553"/>
    <w:rsid w:val="00530786"/>
    <w:rsid w:val="00532534"/>
    <w:rsid w:val="00541FBE"/>
    <w:rsid w:val="00542EA0"/>
    <w:rsid w:val="00543F3F"/>
    <w:rsid w:val="00546854"/>
    <w:rsid w:val="005474F0"/>
    <w:rsid w:val="00547986"/>
    <w:rsid w:val="005503B3"/>
    <w:rsid w:val="00551536"/>
    <w:rsid w:val="005538B1"/>
    <w:rsid w:val="00554A42"/>
    <w:rsid w:val="00554FBD"/>
    <w:rsid w:val="00555021"/>
    <w:rsid w:val="005573D7"/>
    <w:rsid w:val="0056007E"/>
    <w:rsid w:val="00564FE6"/>
    <w:rsid w:val="00565CA1"/>
    <w:rsid w:val="00566713"/>
    <w:rsid w:val="005673DB"/>
    <w:rsid w:val="00570085"/>
    <w:rsid w:val="00573C72"/>
    <w:rsid w:val="005743A1"/>
    <w:rsid w:val="005748C4"/>
    <w:rsid w:val="00574BFE"/>
    <w:rsid w:val="00576D1B"/>
    <w:rsid w:val="00577E45"/>
    <w:rsid w:val="005810D2"/>
    <w:rsid w:val="00585884"/>
    <w:rsid w:val="0059078D"/>
    <w:rsid w:val="005929B2"/>
    <w:rsid w:val="005936BA"/>
    <w:rsid w:val="00593EB1"/>
    <w:rsid w:val="005A19C6"/>
    <w:rsid w:val="005A22A6"/>
    <w:rsid w:val="005A29A8"/>
    <w:rsid w:val="005A2AB5"/>
    <w:rsid w:val="005A3671"/>
    <w:rsid w:val="005A3B09"/>
    <w:rsid w:val="005A3C2D"/>
    <w:rsid w:val="005A4758"/>
    <w:rsid w:val="005A74BC"/>
    <w:rsid w:val="005B0667"/>
    <w:rsid w:val="005B1256"/>
    <w:rsid w:val="005B179C"/>
    <w:rsid w:val="005B1951"/>
    <w:rsid w:val="005B1D5F"/>
    <w:rsid w:val="005B3ECD"/>
    <w:rsid w:val="005B7759"/>
    <w:rsid w:val="005B7CE2"/>
    <w:rsid w:val="005C2FB5"/>
    <w:rsid w:val="005C38C0"/>
    <w:rsid w:val="005C38FC"/>
    <w:rsid w:val="005C3F98"/>
    <w:rsid w:val="005C4D54"/>
    <w:rsid w:val="005C6118"/>
    <w:rsid w:val="005C6D40"/>
    <w:rsid w:val="005C7F45"/>
    <w:rsid w:val="005D07DE"/>
    <w:rsid w:val="005D0EC8"/>
    <w:rsid w:val="005D1462"/>
    <w:rsid w:val="005D3409"/>
    <w:rsid w:val="005D5A06"/>
    <w:rsid w:val="005D5A7D"/>
    <w:rsid w:val="005D5CD4"/>
    <w:rsid w:val="005D7A1B"/>
    <w:rsid w:val="005E1D62"/>
    <w:rsid w:val="005E20AE"/>
    <w:rsid w:val="005E3022"/>
    <w:rsid w:val="005E4748"/>
    <w:rsid w:val="005E554D"/>
    <w:rsid w:val="005E6199"/>
    <w:rsid w:val="005E7DE8"/>
    <w:rsid w:val="005F2C42"/>
    <w:rsid w:val="005F7096"/>
    <w:rsid w:val="005F70D1"/>
    <w:rsid w:val="006019A6"/>
    <w:rsid w:val="00602C07"/>
    <w:rsid w:val="00603E1C"/>
    <w:rsid w:val="006042C1"/>
    <w:rsid w:val="00604B06"/>
    <w:rsid w:val="006063DB"/>
    <w:rsid w:val="0060651A"/>
    <w:rsid w:val="00611302"/>
    <w:rsid w:val="006113BB"/>
    <w:rsid w:val="00612B72"/>
    <w:rsid w:val="006134DD"/>
    <w:rsid w:val="00613E7A"/>
    <w:rsid w:val="006155B5"/>
    <w:rsid w:val="00615D3C"/>
    <w:rsid w:val="00616181"/>
    <w:rsid w:val="006214AD"/>
    <w:rsid w:val="00623711"/>
    <w:rsid w:val="00626D46"/>
    <w:rsid w:val="0062767A"/>
    <w:rsid w:val="006303CF"/>
    <w:rsid w:val="00631107"/>
    <w:rsid w:val="00631E7A"/>
    <w:rsid w:val="00633C86"/>
    <w:rsid w:val="00636201"/>
    <w:rsid w:val="006408E9"/>
    <w:rsid w:val="00641971"/>
    <w:rsid w:val="00645A70"/>
    <w:rsid w:val="00645B93"/>
    <w:rsid w:val="006466C6"/>
    <w:rsid w:val="00646A24"/>
    <w:rsid w:val="00646D87"/>
    <w:rsid w:val="006511CC"/>
    <w:rsid w:val="00651CF9"/>
    <w:rsid w:val="006524FC"/>
    <w:rsid w:val="00653734"/>
    <w:rsid w:val="00653FD5"/>
    <w:rsid w:val="00654052"/>
    <w:rsid w:val="0065414D"/>
    <w:rsid w:val="00655DEC"/>
    <w:rsid w:val="00656F86"/>
    <w:rsid w:val="00657589"/>
    <w:rsid w:val="00662681"/>
    <w:rsid w:val="00666C01"/>
    <w:rsid w:val="00666CBD"/>
    <w:rsid w:val="00667724"/>
    <w:rsid w:val="00670679"/>
    <w:rsid w:val="00670945"/>
    <w:rsid w:val="0067293C"/>
    <w:rsid w:val="00672E09"/>
    <w:rsid w:val="00673E5F"/>
    <w:rsid w:val="00674ED8"/>
    <w:rsid w:val="006753BE"/>
    <w:rsid w:val="006768C5"/>
    <w:rsid w:val="00684D71"/>
    <w:rsid w:val="0068504A"/>
    <w:rsid w:val="00685592"/>
    <w:rsid w:val="006870F3"/>
    <w:rsid w:val="00690974"/>
    <w:rsid w:val="00690E1C"/>
    <w:rsid w:val="00691F4C"/>
    <w:rsid w:val="006924B7"/>
    <w:rsid w:val="00692685"/>
    <w:rsid w:val="00693423"/>
    <w:rsid w:val="006934BD"/>
    <w:rsid w:val="00694A31"/>
    <w:rsid w:val="00695497"/>
    <w:rsid w:val="00695834"/>
    <w:rsid w:val="0069629B"/>
    <w:rsid w:val="0069669A"/>
    <w:rsid w:val="006966C7"/>
    <w:rsid w:val="006A01F1"/>
    <w:rsid w:val="006A3267"/>
    <w:rsid w:val="006A3978"/>
    <w:rsid w:val="006A5171"/>
    <w:rsid w:val="006A51EB"/>
    <w:rsid w:val="006A5F11"/>
    <w:rsid w:val="006A7215"/>
    <w:rsid w:val="006B0C6D"/>
    <w:rsid w:val="006B0F0B"/>
    <w:rsid w:val="006B181E"/>
    <w:rsid w:val="006B1FFF"/>
    <w:rsid w:val="006B28CE"/>
    <w:rsid w:val="006B3DE1"/>
    <w:rsid w:val="006B4919"/>
    <w:rsid w:val="006B6F6C"/>
    <w:rsid w:val="006C0531"/>
    <w:rsid w:val="006C14DA"/>
    <w:rsid w:val="006C247C"/>
    <w:rsid w:val="006C2C11"/>
    <w:rsid w:val="006C3A87"/>
    <w:rsid w:val="006C4FF8"/>
    <w:rsid w:val="006C6187"/>
    <w:rsid w:val="006C6D1A"/>
    <w:rsid w:val="006C7C38"/>
    <w:rsid w:val="006D09FD"/>
    <w:rsid w:val="006D1EFD"/>
    <w:rsid w:val="006D27CA"/>
    <w:rsid w:val="006D2B44"/>
    <w:rsid w:val="006D2CF6"/>
    <w:rsid w:val="006D3B01"/>
    <w:rsid w:val="006D50F7"/>
    <w:rsid w:val="006D7F4D"/>
    <w:rsid w:val="006E000B"/>
    <w:rsid w:val="006E04E0"/>
    <w:rsid w:val="006E2EC2"/>
    <w:rsid w:val="006E31D6"/>
    <w:rsid w:val="006E49A5"/>
    <w:rsid w:val="006E7B39"/>
    <w:rsid w:val="006F125C"/>
    <w:rsid w:val="006F243D"/>
    <w:rsid w:val="006F2E7B"/>
    <w:rsid w:val="006F504E"/>
    <w:rsid w:val="006F5193"/>
    <w:rsid w:val="007042C4"/>
    <w:rsid w:val="00704343"/>
    <w:rsid w:val="00704581"/>
    <w:rsid w:val="00704E40"/>
    <w:rsid w:val="00707AB9"/>
    <w:rsid w:val="00712B5E"/>
    <w:rsid w:val="007130C4"/>
    <w:rsid w:val="007149C5"/>
    <w:rsid w:val="00721FD4"/>
    <w:rsid w:val="00722153"/>
    <w:rsid w:val="00722408"/>
    <w:rsid w:val="007247B0"/>
    <w:rsid w:val="00726BD0"/>
    <w:rsid w:val="007277B6"/>
    <w:rsid w:val="007321DC"/>
    <w:rsid w:val="00732743"/>
    <w:rsid w:val="00732DCA"/>
    <w:rsid w:val="00733402"/>
    <w:rsid w:val="007366E2"/>
    <w:rsid w:val="00736758"/>
    <w:rsid w:val="00736A68"/>
    <w:rsid w:val="00737AC0"/>
    <w:rsid w:val="00740317"/>
    <w:rsid w:val="00740540"/>
    <w:rsid w:val="00741BD6"/>
    <w:rsid w:val="007425C2"/>
    <w:rsid w:val="0074341D"/>
    <w:rsid w:val="00743994"/>
    <w:rsid w:val="007439CA"/>
    <w:rsid w:val="007454DE"/>
    <w:rsid w:val="00745851"/>
    <w:rsid w:val="00745940"/>
    <w:rsid w:val="00747B3D"/>
    <w:rsid w:val="00752A7F"/>
    <w:rsid w:val="0075734D"/>
    <w:rsid w:val="00757641"/>
    <w:rsid w:val="00762DDD"/>
    <w:rsid w:val="007633AB"/>
    <w:rsid w:val="00764187"/>
    <w:rsid w:val="00764A4F"/>
    <w:rsid w:val="007650F0"/>
    <w:rsid w:val="00765901"/>
    <w:rsid w:val="00766B61"/>
    <w:rsid w:val="007727D7"/>
    <w:rsid w:val="007734B7"/>
    <w:rsid w:val="00773EDA"/>
    <w:rsid w:val="007741D7"/>
    <w:rsid w:val="00774D6D"/>
    <w:rsid w:val="00775215"/>
    <w:rsid w:val="0077599C"/>
    <w:rsid w:val="007761EF"/>
    <w:rsid w:val="0078138F"/>
    <w:rsid w:val="00783395"/>
    <w:rsid w:val="00783F03"/>
    <w:rsid w:val="0078569B"/>
    <w:rsid w:val="00785AE8"/>
    <w:rsid w:val="00791E77"/>
    <w:rsid w:val="007951CA"/>
    <w:rsid w:val="007970C8"/>
    <w:rsid w:val="00797E3B"/>
    <w:rsid w:val="00797F7B"/>
    <w:rsid w:val="007A15DB"/>
    <w:rsid w:val="007A53FC"/>
    <w:rsid w:val="007A54E5"/>
    <w:rsid w:val="007A59A9"/>
    <w:rsid w:val="007A6226"/>
    <w:rsid w:val="007B044E"/>
    <w:rsid w:val="007B1C1A"/>
    <w:rsid w:val="007B5D48"/>
    <w:rsid w:val="007B641E"/>
    <w:rsid w:val="007C10F7"/>
    <w:rsid w:val="007C2705"/>
    <w:rsid w:val="007C3784"/>
    <w:rsid w:val="007C462B"/>
    <w:rsid w:val="007C50BA"/>
    <w:rsid w:val="007C5211"/>
    <w:rsid w:val="007C6B6D"/>
    <w:rsid w:val="007C6E9B"/>
    <w:rsid w:val="007D037B"/>
    <w:rsid w:val="007D2F66"/>
    <w:rsid w:val="007D31F4"/>
    <w:rsid w:val="007D33AA"/>
    <w:rsid w:val="007D4C9C"/>
    <w:rsid w:val="007D50B6"/>
    <w:rsid w:val="007D739E"/>
    <w:rsid w:val="007D77AE"/>
    <w:rsid w:val="007E0662"/>
    <w:rsid w:val="007E0A78"/>
    <w:rsid w:val="007E54C8"/>
    <w:rsid w:val="007E74DE"/>
    <w:rsid w:val="007F05F7"/>
    <w:rsid w:val="007F1DF3"/>
    <w:rsid w:val="007F26DB"/>
    <w:rsid w:val="007F497E"/>
    <w:rsid w:val="007F5CC5"/>
    <w:rsid w:val="007F6B4B"/>
    <w:rsid w:val="007F6BAC"/>
    <w:rsid w:val="00800A47"/>
    <w:rsid w:val="00801802"/>
    <w:rsid w:val="00802183"/>
    <w:rsid w:val="00802359"/>
    <w:rsid w:val="008023C4"/>
    <w:rsid w:val="008034A3"/>
    <w:rsid w:val="008045FA"/>
    <w:rsid w:val="00806FBA"/>
    <w:rsid w:val="0081049A"/>
    <w:rsid w:val="00810B3A"/>
    <w:rsid w:val="00811E85"/>
    <w:rsid w:val="00813B4A"/>
    <w:rsid w:val="0081416B"/>
    <w:rsid w:val="00814C57"/>
    <w:rsid w:val="00814D11"/>
    <w:rsid w:val="00815EB4"/>
    <w:rsid w:val="008166B8"/>
    <w:rsid w:val="008217FF"/>
    <w:rsid w:val="00821A9E"/>
    <w:rsid w:val="0082687F"/>
    <w:rsid w:val="00826AB0"/>
    <w:rsid w:val="0082786C"/>
    <w:rsid w:val="0083049F"/>
    <w:rsid w:val="00831AA9"/>
    <w:rsid w:val="00831D57"/>
    <w:rsid w:val="008371EF"/>
    <w:rsid w:val="008372FC"/>
    <w:rsid w:val="00837F47"/>
    <w:rsid w:val="00840D60"/>
    <w:rsid w:val="0084220D"/>
    <w:rsid w:val="00842F75"/>
    <w:rsid w:val="00845F54"/>
    <w:rsid w:val="00846B7A"/>
    <w:rsid w:val="00850682"/>
    <w:rsid w:val="00851A42"/>
    <w:rsid w:val="00856D81"/>
    <w:rsid w:val="00857F87"/>
    <w:rsid w:val="008609D3"/>
    <w:rsid w:val="008630AD"/>
    <w:rsid w:val="008669A4"/>
    <w:rsid w:val="008671AA"/>
    <w:rsid w:val="00870738"/>
    <w:rsid w:val="00874C96"/>
    <w:rsid w:val="0087701A"/>
    <w:rsid w:val="00877A1D"/>
    <w:rsid w:val="00877ACF"/>
    <w:rsid w:val="00877D69"/>
    <w:rsid w:val="00877EEA"/>
    <w:rsid w:val="0088059B"/>
    <w:rsid w:val="00881396"/>
    <w:rsid w:val="00883E95"/>
    <w:rsid w:val="00884413"/>
    <w:rsid w:val="008849C5"/>
    <w:rsid w:val="00885AC3"/>
    <w:rsid w:val="00885B07"/>
    <w:rsid w:val="00887642"/>
    <w:rsid w:val="00887F40"/>
    <w:rsid w:val="008909AA"/>
    <w:rsid w:val="00891E87"/>
    <w:rsid w:val="008920F5"/>
    <w:rsid w:val="00892765"/>
    <w:rsid w:val="00893455"/>
    <w:rsid w:val="00893640"/>
    <w:rsid w:val="00897A68"/>
    <w:rsid w:val="00897C82"/>
    <w:rsid w:val="008A091B"/>
    <w:rsid w:val="008A1F67"/>
    <w:rsid w:val="008A21E8"/>
    <w:rsid w:val="008A231A"/>
    <w:rsid w:val="008A34FB"/>
    <w:rsid w:val="008A36B8"/>
    <w:rsid w:val="008A411D"/>
    <w:rsid w:val="008A5690"/>
    <w:rsid w:val="008A6826"/>
    <w:rsid w:val="008A6880"/>
    <w:rsid w:val="008A7E1E"/>
    <w:rsid w:val="008B0952"/>
    <w:rsid w:val="008B1399"/>
    <w:rsid w:val="008B23F5"/>
    <w:rsid w:val="008B27EE"/>
    <w:rsid w:val="008B2A16"/>
    <w:rsid w:val="008B31ED"/>
    <w:rsid w:val="008B3A1E"/>
    <w:rsid w:val="008B3A98"/>
    <w:rsid w:val="008B6BB8"/>
    <w:rsid w:val="008B6F34"/>
    <w:rsid w:val="008C086E"/>
    <w:rsid w:val="008C0D7B"/>
    <w:rsid w:val="008C36F7"/>
    <w:rsid w:val="008C476D"/>
    <w:rsid w:val="008C7EE2"/>
    <w:rsid w:val="008D24E1"/>
    <w:rsid w:val="008D2A15"/>
    <w:rsid w:val="008D3925"/>
    <w:rsid w:val="008D3A01"/>
    <w:rsid w:val="008E17B8"/>
    <w:rsid w:val="008E1B38"/>
    <w:rsid w:val="008E6365"/>
    <w:rsid w:val="008E6B14"/>
    <w:rsid w:val="008E7003"/>
    <w:rsid w:val="008E72FC"/>
    <w:rsid w:val="008F309A"/>
    <w:rsid w:val="008F4363"/>
    <w:rsid w:val="008F4913"/>
    <w:rsid w:val="008F6B69"/>
    <w:rsid w:val="008F7578"/>
    <w:rsid w:val="0090073D"/>
    <w:rsid w:val="00900D0C"/>
    <w:rsid w:val="00901C54"/>
    <w:rsid w:val="009025DD"/>
    <w:rsid w:val="0090354F"/>
    <w:rsid w:val="0090456A"/>
    <w:rsid w:val="00904770"/>
    <w:rsid w:val="0090671D"/>
    <w:rsid w:val="0090754C"/>
    <w:rsid w:val="00907A31"/>
    <w:rsid w:val="009168F2"/>
    <w:rsid w:val="00916C55"/>
    <w:rsid w:val="009170FF"/>
    <w:rsid w:val="00921FC9"/>
    <w:rsid w:val="0092372E"/>
    <w:rsid w:val="00923F92"/>
    <w:rsid w:val="009243ED"/>
    <w:rsid w:val="0092625C"/>
    <w:rsid w:val="00930F01"/>
    <w:rsid w:val="009327B3"/>
    <w:rsid w:val="00933311"/>
    <w:rsid w:val="00937B97"/>
    <w:rsid w:val="009402FA"/>
    <w:rsid w:val="009406BF"/>
    <w:rsid w:val="00940C56"/>
    <w:rsid w:val="0094113A"/>
    <w:rsid w:val="009423AA"/>
    <w:rsid w:val="00942735"/>
    <w:rsid w:val="00942BD6"/>
    <w:rsid w:val="0094393F"/>
    <w:rsid w:val="00943BD0"/>
    <w:rsid w:val="0094483C"/>
    <w:rsid w:val="00944FED"/>
    <w:rsid w:val="00945320"/>
    <w:rsid w:val="009455A0"/>
    <w:rsid w:val="00945D10"/>
    <w:rsid w:val="00950BCD"/>
    <w:rsid w:val="00951C0E"/>
    <w:rsid w:val="009525E4"/>
    <w:rsid w:val="00955CFE"/>
    <w:rsid w:val="009579D1"/>
    <w:rsid w:val="00957FC5"/>
    <w:rsid w:val="009665D2"/>
    <w:rsid w:val="00967149"/>
    <w:rsid w:val="00970D8F"/>
    <w:rsid w:val="00977670"/>
    <w:rsid w:val="009829F0"/>
    <w:rsid w:val="00982CD7"/>
    <w:rsid w:val="0098348F"/>
    <w:rsid w:val="00984A3E"/>
    <w:rsid w:val="00984AE4"/>
    <w:rsid w:val="00985F6E"/>
    <w:rsid w:val="0098698F"/>
    <w:rsid w:val="009871C7"/>
    <w:rsid w:val="00987AF4"/>
    <w:rsid w:val="0099068C"/>
    <w:rsid w:val="00991A49"/>
    <w:rsid w:val="00995D1A"/>
    <w:rsid w:val="0099616D"/>
    <w:rsid w:val="009A0E88"/>
    <w:rsid w:val="009A22D3"/>
    <w:rsid w:val="009A3B93"/>
    <w:rsid w:val="009A4135"/>
    <w:rsid w:val="009B03F5"/>
    <w:rsid w:val="009B042E"/>
    <w:rsid w:val="009B1B36"/>
    <w:rsid w:val="009B1CA1"/>
    <w:rsid w:val="009B34B7"/>
    <w:rsid w:val="009B537E"/>
    <w:rsid w:val="009B6158"/>
    <w:rsid w:val="009B7CC4"/>
    <w:rsid w:val="009C0651"/>
    <w:rsid w:val="009C0784"/>
    <w:rsid w:val="009C1440"/>
    <w:rsid w:val="009C37D8"/>
    <w:rsid w:val="009C3D54"/>
    <w:rsid w:val="009C4CC2"/>
    <w:rsid w:val="009C5DA3"/>
    <w:rsid w:val="009C7112"/>
    <w:rsid w:val="009D00A7"/>
    <w:rsid w:val="009D258B"/>
    <w:rsid w:val="009D27A6"/>
    <w:rsid w:val="009D29B0"/>
    <w:rsid w:val="009D3550"/>
    <w:rsid w:val="009D5077"/>
    <w:rsid w:val="009D60B4"/>
    <w:rsid w:val="009D6E84"/>
    <w:rsid w:val="009E002C"/>
    <w:rsid w:val="009E0A12"/>
    <w:rsid w:val="009E128C"/>
    <w:rsid w:val="009E1AA6"/>
    <w:rsid w:val="009E2CE5"/>
    <w:rsid w:val="009E48DC"/>
    <w:rsid w:val="009E508D"/>
    <w:rsid w:val="009E55CA"/>
    <w:rsid w:val="009E65B9"/>
    <w:rsid w:val="009E6795"/>
    <w:rsid w:val="009E7BCE"/>
    <w:rsid w:val="009F0CC3"/>
    <w:rsid w:val="009F226E"/>
    <w:rsid w:val="009F29CD"/>
    <w:rsid w:val="009F3E77"/>
    <w:rsid w:val="009F4202"/>
    <w:rsid w:val="009F4C45"/>
    <w:rsid w:val="009F613A"/>
    <w:rsid w:val="009F6792"/>
    <w:rsid w:val="00A03965"/>
    <w:rsid w:val="00A043E4"/>
    <w:rsid w:val="00A05909"/>
    <w:rsid w:val="00A109EB"/>
    <w:rsid w:val="00A11D42"/>
    <w:rsid w:val="00A126AF"/>
    <w:rsid w:val="00A12A53"/>
    <w:rsid w:val="00A12D8D"/>
    <w:rsid w:val="00A13049"/>
    <w:rsid w:val="00A15D18"/>
    <w:rsid w:val="00A16578"/>
    <w:rsid w:val="00A16CD7"/>
    <w:rsid w:val="00A2211F"/>
    <w:rsid w:val="00A2348B"/>
    <w:rsid w:val="00A23B5D"/>
    <w:rsid w:val="00A23C8A"/>
    <w:rsid w:val="00A2410B"/>
    <w:rsid w:val="00A247C0"/>
    <w:rsid w:val="00A25B71"/>
    <w:rsid w:val="00A27321"/>
    <w:rsid w:val="00A275B1"/>
    <w:rsid w:val="00A32B13"/>
    <w:rsid w:val="00A40DF8"/>
    <w:rsid w:val="00A4142C"/>
    <w:rsid w:val="00A41486"/>
    <w:rsid w:val="00A44E18"/>
    <w:rsid w:val="00A45349"/>
    <w:rsid w:val="00A456B8"/>
    <w:rsid w:val="00A47049"/>
    <w:rsid w:val="00A5129B"/>
    <w:rsid w:val="00A51B89"/>
    <w:rsid w:val="00A5245F"/>
    <w:rsid w:val="00A538C7"/>
    <w:rsid w:val="00A5559D"/>
    <w:rsid w:val="00A557BE"/>
    <w:rsid w:val="00A559E3"/>
    <w:rsid w:val="00A56785"/>
    <w:rsid w:val="00A56E6E"/>
    <w:rsid w:val="00A57C05"/>
    <w:rsid w:val="00A611E8"/>
    <w:rsid w:val="00A62F44"/>
    <w:rsid w:val="00A63046"/>
    <w:rsid w:val="00A653AD"/>
    <w:rsid w:val="00A6660E"/>
    <w:rsid w:val="00A67414"/>
    <w:rsid w:val="00A71A85"/>
    <w:rsid w:val="00A724E4"/>
    <w:rsid w:val="00A7549A"/>
    <w:rsid w:val="00A755D4"/>
    <w:rsid w:val="00A7640C"/>
    <w:rsid w:val="00A76E1B"/>
    <w:rsid w:val="00A77463"/>
    <w:rsid w:val="00A80757"/>
    <w:rsid w:val="00A807A8"/>
    <w:rsid w:val="00A81A3A"/>
    <w:rsid w:val="00A8286E"/>
    <w:rsid w:val="00A82D8C"/>
    <w:rsid w:val="00A833E1"/>
    <w:rsid w:val="00A8467F"/>
    <w:rsid w:val="00A85AB6"/>
    <w:rsid w:val="00A8652C"/>
    <w:rsid w:val="00A86737"/>
    <w:rsid w:val="00A8691C"/>
    <w:rsid w:val="00A908E8"/>
    <w:rsid w:val="00A9516F"/>
    <w:rsid w:val="00A96780"/>
    <w:rsid w:val="00A969C0"/>
    <w:rsid w:val="00A9797F"/>
    <w:rsid w:val="00AA00D2"/>
    <w:rsid w:val="00AA0926"/>
    <w:rsid w:val="00AA0C98"/>
    <w:rsid w:val="00AA179C"/>
    <w:rsid w:val="00AA1EBA"/>
    <w:rsid w:val="00AA32F4"/>
    <w:rsid w:val="00AA68C0"/>
    <w:rsid w:val="00AA698F"/>
    <w:rsid w:val="00AA7B85"/>
    <w:rsid w:val="00AB0C6C"/>
    <w:rsid w:val="00AB1EC2"/>
    <w:rsid w:val="00AB26EE"/>
    <w:rsid w:val="00AB3A3F"/>
    <w:rsid w:val="00AB43F5"/>
    <w:rsid w:val="00AB49D6"/>
    <w:rsid w:val="00AB4A52"/>
    <w:rsid w:val="00AB528F"/>
    <w:rsid w:val="00AC491B"/>
    <w:rsid w:val="00AC6CFB"/>
    <w:rsid w:val="00AC7466"/>
    <w:rsid w:val="00AD1E2C"/>
    <w:rsid w:val="00AD476F"/>
    <w:rsid w:val="00AD5A39"/>
    <w:rsid w:val="00AD5E3D"/>
    <w:rsid w:val="00AD6124"/>
    <w:rsid w:val="00AD78FA"/>
    <w:rsid w:val="00AE0221"/>
    <w:rsid w:val="00AE22F5"/>
    <w:rsid w:val="00AE2AD4"/>
    <w:rsid w:val="00AE2C20"/>
    <w:rsid w:val="00AE4B61"/>
    <w:rsid w:val="00AE6EC9"/>
    <w:rsid w:val="00AE75FF"/>
    <w:rsid w:val="00AF0A48"/>
    <w:rsid w:val="00AF21EB"/>
    <w:rsid w:val="00AF2B95"/>
    <w:rsid w:val="00AF4481"/>
    <w:rsid w:val="00B0113F"/>
    <w:rsid w:val="00B0174A"/>
    <w:rsid w:val="00B01A24"/>
    <w:rsid w:val="00B029B5"/>
    <w:rsid w:val="00B03696"/>
    <w:rsid w:val="00B04128"/>
    <w:rsid w:val="00B062F3"/>
    <w:rsid w:val="00B1053C"/>
    <w:rsid w:val="00B11B0D"/>
    <w:rsid w:val="00B12362"/>
    <w:rsid w:val="00B14E98"/>
    <w:rsid w:val="00B15735"/>
    <w:rsid w:val="00B20A55"/>
    <w:rsid w:val="00B21141"/>
    <w:rsid w:val="00B21781"/>
    <w:rsid w:val="00B22075"/>
    <w:rsid w:val="00B22499"/>
    <w:rsid w:val="00B2332D"/>
    <w:rsid w:val="00B236DC"/>
    <w:rsid w:val="00B240A4"/>
    <w:rsid w:val="00B240FC"/>
    <w:rsid w:val="00B243DC"/>
    <w:rsid w:val="00B248BF"/>
    <w:rsid w:val="00B24A5F"/>
    <w:rsid w:val="00B257FB"/>
    <w:rsid w:val="00B258D7"/>
    <w:rsid w:val="00B26C63"/>
    <w:rsid w:val="00B26C81"/>
    <w:rsid w:val="00B305B1"/>
    <w:rsid w:val="00B336A2"/>
    <w:rsid w:val="00B33A8F"/>
    <w:rsid w:val="00B3444C"/>
    <w:rsid w:val="00B34AF4"/>
    <w:rsid w:val="00B356B6"/>
    <w:rsid w:val="00B356B7"/>
    <w:rsid w:val="00B41223"/>
    <w:rsid w:val="00B429DD"/>
    <w:rsid w:val="00B44C71"/>
    <w:rsid w:val="00B467EF"/>
    <w:rsid w:val="00B4799E"/>
    <w:rsid w:val="00B5011E"/>
    <w:rsid w:val="00B50C9D"/>
    <w:rsid w:val="00B512D0"/>
    <w:rsid w:val="00B528F1"/>
    <w:rsid w:val="00B52A64"/>
    <w:rsid w:val="00B532D2"/>
    <w:rsid w:val="00B56F1B"/>
    <w:rsid w:val="00B57544"/>
    <w:rsid w:val="00B57783"/>
    <w:rsid w:val="00B5787A"/>
    <w:rsid w:val="00B600E7"/>
    <w:rsid w:val="00B60A57"/>
    <w:rsid w:val="00B615A2"/>
    <w:rsid w:val="00B61A26"/>
    <w:rsid w:val="00B6245A"/>
    <w:rsid w:val="00B65184"/>
    <w:rsid w:val="00B65507"/>
    <w:rsid w:val="00B65534"/>
    <w:rsid w:val="00B65B67"/>
    <w:rsid w:val="00B67C52"/>
    <w:rsid w:val="00B71994"/>
    <w:rsid w:val="00B73DA5"/>
    <w:rsid w:val="00B7412E"/>
    <w:rsid w:val="00B74FC9"/>
    <w:rsid w:val="00B75A1C"/>
    <w:rsid w:val="00B75C1A"/>
    <w:rsid w:val="00B767CB"/>
    <w:rsid w:val="00B77A6A"/>
    <w:rsid w:val="00B80D2D"/>
    <w:rsid w:val="00B818BF"/>
    <w:rsid w:val="00B81E1D"/>
    <w:rsid w:val="00B842BB"/>
    <w:rsid w:val="00B852E0"/>
    <w:rsid w:val="00B910EC"/>
    <w:rsid w:val="00B914F9"/>
    <w:rsid w:val="00B922D3"/>
    <w:rsid w:val="00B95D8A"/>
    <w:rsid w:val="00B96E75"/>
    <w:rsid w:val="00B97276"/>
    <w:rsid w:val="00BA0228"/>
    <w:rsid w:val="00BA28FA"/>
    <w:rsid w:val="00BA2993"/>
    <w:rsid w:val="00BA3146"/>
    <w:rsid w:val="00BA3C3E"/>
    <w:rsid w:val="00BA6A7F"/>
    <w:rsid w:val="00BA6C69"/>
    <w:rsid w:val="00BA6D7C"/>
    <w:rsid w:val="00BA76CE"/>
    <w:rsid w:val="00BB1423"/>
    <w:rsid w:val="00BB759B"/>
    <w:rsid w:val="00BC06C8"/>
    <w:rsid w:val="00BC5566"/>
    <w:rsid w:val="00BC6CE4"/>
    <w:rsid w:val="00BD2044"/>
    <w:rsid w:val="00BD22F4"/>
    <w:rsid w:val="00BD3A84"/>
    <w:rsid w:val="00BD47C3"/>
    <w:rsid w:val="00BD594F"/>
    <w:rsid w:val="00BD6918"/>
    <w:rsid w:val="00BD7677"/>
    <w:rsid w:val="00BE0189"/>
    <w:rsid w:val="00BE1219"/>
    <w:rsid w:val="00BE2AE6"/>
    <w:rsid w:val="00BE2B2F"/>
    <w:rsid w:val="00BE4873"/>
    <w:rsid w:val="00BE49B9"/>
    <w:rsid w:val="00BE6EDE"/>
    <w:rsid w:val="00BF30F7"/>
    <w:rsid w:val="00BF62DA"/>
    <w:rsid w:val="00BF6B4F"/>
    <w:rsid w:val="00BF7913"/>
    <w:rsid w:val="00C00113"/>
    <w:rsid w:val="00C00C04"/>
    <w:rsid w:val="00C022C4"/>
    <w:rsid w:val="00C02E1C"/>
    <w:rsid w:val="00C04C15"/>
    <w:rsid w:val="00C04D53"/>
    <w:rsid w:val="00C07FC5"/>
    <w:rsid w:val="00C11750"/>
    <w:rsid w:val="00C12404"/>
    <w:rsid w:val="00C14C4D"/>
    <w:rsid w:val="00C17081"/>
    <w:rsid w:val="00C205DC"/>
    <w:rsid w:val="00C20662"/>
    <w:rsid w:val="00C21532"/>
    <w:rsid w:val="00C21975"/>
    <w:rsid w:val="00C22FC4"/>
    <w:rsid w:val="00C25751"/>
    <w:rsid w:val="00C262E2"/>
    <w:rsid w:val="00C2744D"/>
    <w:rsid w:val="00C3065E"/>
    <w:rsid w:val="00C306CA"/>
    <w:rsid w:val="00C30DE2"/>
    <w:rsid w:val="00C3391A"/>
    <w:rsid w:val="00C36421"/>
    <w:rsid w:val="00C36754"/>
    <w:rsid w:val="00C407D4"/>
    <w:rsid w:val="00C41F55"/>
    <w:rsid w:val="00C43821"/>
    <w:rsid w:val="00C44162"/>
    <w:rsid w:val="00C45538"/>
    <w:rsid w:val="00C46742"/>
    <w:rsid w:val="00C5045B"/>
    <w:rsid w:val="00C51DDD"/>
    <w:rsid w:val="00C52369"/>
    <w:rsid w:val="00C53BC9"/>
    <w:rsid w:val="00C5409F"/>
    <w:rsid w:val="00C54F1F"/>
    <w:rsid w:val="00C56114"/>
    <w:rsid w:val="00C564F4"/>
    <w:rsid w:val="00C57587"/>
    <w:rsid w:val="00C609A4"/>
    <w:rsid w:val="00C60F83"/>
    <w:rsid w:val="00C62694"/>
    <w:rsid w:val="00C64121"/>
    <w:rsid w:val="00C643F9"/>
    <w:rsid w:val="00C6445C"/>
    <w:rsid w:val="00C64AD7"/>
    <w:rsid w:val="00C669BA"/>
    <w:rsid w:val="00C66CFE"/>
    <w:rsid w:val="00C67215"/>
    <w:rsid w:val="00C67743"/>
    <w:rsid w:val="00C6786E"/>
    <w:rsid w:val="00C67D44"/>
    <w:rsid w:val="00C70114"/>
    <w:rsid w:val="00C70B53"/>
    <w:rsid w:val="00C70B64"/>
    <w:rsid w:val="00C74530"/>
    <w:rsid w:val="00C7582F"/>
    <w:rsid w:val="00C77867"/>
    <w:rsid w:val="00C77DFD"/>
    <w:rsid w:val="00C800F4"/>
    <w:rsid w:val="00C836EA"/>
    <w:rsid w:val="00C8512C"/>
    <w:rsid w:val="00C85496"/>
    <w:rsid w:val="00C871F9"/>
    <w:rsid w:val="00C878E0"/>
    <w:rsid w:val="00C91340"/>
    <w:rsid w:val="00C93F83"/>
    <w:rsid w:val="00C94E8F"/>
    <w:rsid w:val="00C95F67"/>
    <w:rsid w:val="00C96E31"/>
    <w:rsid w:val="00CA022F"/>
    <w:rsid w:val="00CA0D28"/>
    <w:rsid w:val="00CA176E"/>
    <w:rsid w:val="00CA1927"/>
    <w:rsid w:val="00CA6061"/>
    <w:rsid w:val="00CB1D5B"/>
    <w:rsid w:val="00CB4D61"/>
    <w:rsid w:val="00CB56C1"/>
    <w:rsid w:val="00CB57BD"/>
    <w:rsid w:val="00CB729B"/>
    <w:rsid w:val="00CC04AB"/>
    <w:rsid w:val="00CC354B"/>
    <w:rsid w:val="00CC4BF0"/>
    <w:rsid w:val="00CC65BA"/>
    <w:rsid w:val="00CD0C59"/>
    <w:rsid w:val="00CD290B"/>
    <w:rsid w:val="00CD3B4E"/>
    <w:rsid w:val="00CD3D97"/>
    <w:rsid w:val="00CD64F8"/>
    <w:rsid w:val="00CE48FF"/>
    <w:rsid w:val="00CE4A51"/>
    <w:rsid w:val="00CE5ADD"/>
    <w:rsid w:val="00CE79EC"/>
    <w:rsid w:val="00CE7DB2"/>
    <w:rsid w:val="00CF3740"/>
    <w:rsid w:val="00CF4DB9"/>
    <w:rsid w:val="00CF5914"/>
    <w:rsid w:val="00CF7211"/>
    <w:rsid w:val="00D07AC0"/>
    <w:rsid w:val="00D07CD6"/>
    <w:rsid w:val="00D07E9D"/>
    <w:rsid w:val="00D101EC"/>
    <w:rsid w:val="00D103B1"/>
    <w:rsid w:val="00D1227D"/>
    <w:rsid w:val="00D12AD8"/>
    <w:rsid w:val="00D17753"/>
    <w:rsid w:val="00D17799"/>
    <w:rsid w:val="00D21835"/>
    <w:rsid w:val="00D22F20"/>
    <w:rsid w:val="00D2376A"/>
    <w:rsid w:val="00D2440C"/>
    <w:rsid w:val="00D244E7"/>
    <w:rsid w:val="00D26195"/>
    <w:rsid w:val="00D27D2B"/>
    <w:rsid w:val="00D301A8"/>
    <w:rsid w:val="00D305FB"/>
    <w:rsid w:val="00D30FB2"/>
    <w:rsid w:val="00D3151B"/>
    <w:rsid w:val="00D3571B"/>
    <w:rsid w:val="00D359F4"/>
    <w:rsid w:val="00D365EA"/>
    <w:rsid w:val="00D367DE"/>
    <w:rsid w:val="00D36FB2"/>
    <w:rsid w:val="00D37031"/>
    <w:rsid w:val="00D40A98"/>
    <w:rsid w:val="00D4232E"/>
    <w:rsid w:val="00D4395E"/>
    <w:rsid w:val="00D43E6D"/>
    <w:rsid w:val="00D47305"/>
    <w:rsid w:val="00D510BD"/>
    <w:rsid w:val="00D514E1"/>
    <w:rsid w:val="00D51A2A"/>
    <w:rsid w:val="00D51E6B"/>
    <w:rsid w:val="00D5636E"/>
    <w:rsid w:val="00D568BE"/>
    <w:rsid w:val="00D602E7"/>
    <w:rsid w:val="00D62D13"/>
    <w:rsid w:val="00D64137"/>
    <w:rsid w:val="00D6514F"/>
    <w:rsid w:val="00D654F8"/>
    <w:rsid w:val="00D67953"/>
    <w:rsid w:val="00D72113"/>
    <w:rsid w:val="00D75428"/>
    <w:rsid w:val="00D77474"/>
    <w:rsid w:val="00D800E3"/>
    <w:rsid w:val="00D8423D"/>
    <w:rsid w:val="00D8535B"/>
    <w:rsid w:val="00D858C2"/>
    <w:rsid w:val="00D93382"/>
    <w:rsid w:val="00D95D95"/>
    <w:rsid w:val="00D969E8"/>
    <w:rsid w:val="00DA0818"/>
    <w:rsid w:val="00DA0D6B"/>
    <w:rsid w:val="00DA1DD9"/>
    <w:rsid w:val="00DA3430"/>
    <w:rsid w:val="00DB1479"/>
    <w:rsid w:val="00DB177B"/>
    <w:rsid w:val="00DB2577"/>
    <w:rsid w:val="00DB6FDA"/>
    <w:rsid w:val="00DC17DC"/>
    <w:rsid w:val="00DC2790"/>
    <w:rsid w:val="00DC469B"/>
    <w:rsid w:val="00DC56AE"/>
    <w:rsid w:val="00DC6CDF"/>
    <w:rsid w:val="00DD0D8D"/>
    <w:rsid w:val="00DD1D54"/>
    <w:rsid w:val="00DD3804"/>
    <w:rsid w:val="00DD4C77"/>
    <w:rsid w:val="00DD6F90"/>
    <w:rsid w:val="00DD7E55"/>
    <w:rsid w:val="00DE30A7"/>
    <w:rsid w:val="00DE4295"/>
    <w:rsid w:val="00DE4E7D"/>
    <w:rsid w:val="00DE549D"/>
    <w:rsid w:val="00DE56F3"/>
    <w:rsid w:val="00DE57E2"/>
    <w:rsid w:val="00DF040B"/>
    <w:rsid w:val="00DF0844"/>
    <w:rsid w:val="00DF0ABE"/>
    <w:rsid w:val="00DF0E4C"/>
    <w:rsid w:val="00DF3A90"/>
    <w:rsid w:val="00DF4B59"/>
    <w:rsid w:val="00DF51B5"/>
    <w:rsid w:val="00DF5F03"/>
    <w:rsid w:val="00E02A82"/>
    <w:rsid w:val="00E03331"/>
    <w:rsid w:val="00E035B9"/>
    <w:rsid w:val="00E04B93"/>
    <w:rsid w:val="00E04BE4"/>
    <w:rsid w:val="00E05A83"/>
    <w:rsid w:val="00E065F3"/>
    <w:rsid w:val="00E07D7D"/>
    <w:rsid w:val="00E10D5C"/>
    <w:rsid w:val="00E11838"/>
    <w:rsid w:val="00E144EC"/>
    <w:rsid w:val="00E147F8"/>
    <w:rsid w:val="00E1503E"/>
    <w:rsid w:val="00E16478"/>
    <w:rsid w:val="00E2129E"/>
    <w:rsid w:val="00E21F1F"/>
    <w:rsid w:val="00E26799"/>
    <w:rsid w:val="00E2715D"/>
    <w:rsid w:val="00E32BB0"/>
    <w:rsid w:val="00E344A4"/>
    <w:rsid w:val="00E35906"/>
    <w:rsid w:val="00E360FA"/>
    <w:rsid w:val="00E36487"/>
    <w:rsid w:val="00E378FB"/>
    <w:rsid w:val="00E37F3F"/>
    <w:rsid w:val="00E40706"/>
    <w:rsid w:val="00E40EB8"/>
    <w:rsid w:val="00E429FD"/>
    <w:rsid w:val="00E42BD7"/>
    <w:rsid w:val="00E44B71"/>
    <w:rsid w:val="00E44DBD"/>
    <w:rsid w:val="00E50108"/>
    <w:rsid w:val="00E51F59"/>
    <w:rsid w:val="00E53A78"/>
    <w:rsid w:val="00E54525"/>
    <w:rsid w:val="00E55BFF"/>
    <w:rsid w:val="00E56EFC"/>
    <w:rsid w:val="00E6169F"/>
    <w:rsid w:val="00E61D41"/>
    <w:rsid w:val="00E65877"/>
    <w:rsid w:val="00E71655"/>
    <w:rsid w:val="00E718EE"/>
    <w:rsid w:val="00E72C99"/>
    <w:rsid w:val="00E72DE5"/>
    <w:rsid w:val="00E735A1"/>
    <w:rsid w:val="00E74F42"/>
    <w:rsid w:val="00E758C0"/>
    <w:rsid w:val="00E80CBD"/>
    <w:rsid w:val="00E80E2B"/>
    <w:rsid w:val="00E82ABA"/>
    <w:rsid w:val="00E83028"/>
    <w:rsid w:val="00E83485"/>
    <w:rsid w:val="00E86BFD"/>
    <w:rsid w:val="00E8740F"/>
    <w:rsid w:val="00E91AA2"/>
    <w:rsid w:val="00E96E66"/>
    <w:rsid w:val="00E97F0F"/>
    <w:rsid w:val="00EA4426"/>
    <w:rsid w:val="00EA718A"/>
    <w:rsid w:val="00EA7CE3"/>
    <w:rsid w:val="00EB0CB1"/>
    <w:rsid w:val="00EB1043"/>
    <w:rsid w:val="00EB18E1"/>
    <w:rsid w:val="00EB2D02"/>
    <w:rsid w:val="00EB4370"/>
    <w:rsid w:val="00EB4CE3"/>
    <w:rsid w:val="00EB5BDA"/>
    <w:rsid w:val="00EB5FF7"/>
    <w:rsid w:val="00EB6064"/>
    <w:rsid w:val="00EB642D"/>
    <w:rsid w:val="00EB65CC"/>
    <w:rsid w:val="00EB6937"/>
    <w:rsid w:val="00EB7ED3"/>
    <w:rsid w:val="00EC2016"/>
    <w:rsid w:val="00EC301F"/>
    <w:rsid w:val="00EC4112"/>
    <w:rsid w:val="00EC5E25"/>
    <w:rsid w:val="00ED04B8"/>
    <w:rsid w:val="00ED0719"/>
    <w:rsid w:val="00ED0942"/>
    <w:rsid w:val="00ED430E"/>
    <w:rsid w:val="00ED583B"/>
    <w:rsid w:val="00EE0D22"/>
    <w:rsid w:val="00EE1C9B"/>
    <w:rsid w:val="00EE389E"/>
    <w:rsid w:val="00EE6FDB"/>
    <w:rsid w:val="00EF200F"/>
    <w:rsid w:val="00EF4875"/>
    <w:rsid w:val="00EF4E90"/>
    <w:rsid w:val="00EF6AEE"/>
    <w:rsid w:val="00F009C4"/>
    <w:rsid w:val="00F00BD7"/>
    <w:rsid w:val="00F048ED"/>
    <w:rsid w:val="00F05A46"/>
    <w:rsid w:val="00F06C8A"/>
    <w:rsid w:val="00F06CCF"/>
    <w:rsid w:val="00F06EA2"/>
    <w:rsid w:val="00F078AB"/>
    <w:rsid w:val="00F10165"/>
    <w:rsid w:val="00F11549"/>
    <w:rsid w:val="00F14430"/>
    <w:rsid w:val="00F155FB"/>
    <w:rsid w:val="00F16F72"/>
    <w:rsid w:val="00F205FB"/>
    <w:rsid w:val="00F21F56"/>
    <w:rsid w:val="00F23F9F"/>
    <w:rsid w:val="00F2485E"/>
    <w:rsid w:val="00F26075"/>
    <w:rsid w:val="00F35AAE"/>
    <w:rsid w:val="00F37103"/>
    <w:rsid w:val="00F44C8B"/>
    <w:rsid w:val="00F501F1"/>
    <w:rsid w:val="00F511B1"/>
    <w:rsid w:val="00F5127C"/>
    <w:rsid w:val="00F548D5"/>
    <w:rsid w:val="00F54CD6"/>
    <w:rsid w:val="00F5597E"/>
    <w:rsid w:val="00F55CEF"/>
    <w:rsid w:val="00F56D45"/>
    <w:rsid w:val="00F61601"/>
    <w:rsid w:val="00F63AE3"/>
    <w:rsid w:val="00F6457B"/>
    <w:rsid w:val="00F646CE"/>
    <w:rsid w:val="00F66446"/>
    <w:rsid w:val="00F67A9A"/>
    <w:rsid w:val="00F707EA"/>
    <w:rsid w:val="00F70A61"/>
    <w:rsid w:val="00F72DF9"/>
    <w:rsid w:val="00F73962"/>
    <w:rsid w:val="00F77E87"/>
    <w:rsid w:val="00F809A5"/>
    <w:rsid w:val="00F83FE5"/>
    <w:rsid w:val="00F854F5"/>
    <w:rsid w:val="00F87DE5"/>
    <w:rsid w:val="00F91326"/>
    <w:rsid w:val="00F91554"/>
    <w:rsid w:val="00F91D87"/>
    <w:rsid w:val="00F943CF"/>
    <w:rsid w:val="00F949ED"/>
    <w:rsid w:val="00F966EE"/>
    <w:rsid w:val="00F9701F"/>
    <w:rsid w:val="00F97312"/>
    <w:rsid w:val="00FA0ED6"/>
    <w:rsid w:val="00FA1F25"/>
    <w:rsid w:val="00FA216D"/>
    <w:rsid w:val="00FA280D"/>
    <w:rsid w:val="00FA2957"/>
    <w:rsid w:val="00FA410B"/>
    <w:rsid w:val="00FA4F7E"/>
    <w:rsid w:val="00FA5B50"/>
    <w:rsid w:val="00FA6806"/>
    <w:rsid w:val="00FA6F53"/>
    <w:rsid w:val="00FB16CB"/>
    <w:rsid w:val="00FB1ACA"/>
    <w:rsid w:val="00FB1C75"/>
    <w:rsid w:val="00FB3F1A"/>
    <w:rsid w:val="00FC063A"/>
    <w:rsid w:val="00FC0BEA"/>
    <w:rsid w:val="00FC0E07"/>
    <w:rsid w:val="00FC3C48"/>
    <w:rsid w:val="00FD368F"/>
    <w:rsid w:val="00FD3C5C"/>
    <w:rsid w:val="00FE089F"/>
    <w:rsid w:val="00FE1675"/>
    <w:rsid w:val="00FE177D"/>
    <w:rsid w:val="00FE17ED"/>
    <w:rsid w:val="00FE1A00"/>
    <w:rsid w:val="00FE235D"/>
    <w:rsid w:val="00FE2BA2"/>
    <w:rsid w:val="00FE4E72"/>
    <w:rsid w:val="00FE6821"/>
    <w:rsid w:val="00FF1D33"/>
    <w:rsid w:val="00FF2BA5"/>
    <w:rsid w:val="00FF3947"/>
    <w:rsid w:val="00FF46A3"/>
    <w:rsid w:val="00FF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2C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77DFD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108</Words>
  <Characters>621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subject/>
  <dc:creator>1</dc:creator>
  <cp:keywords/>
  <dc:description/>
  <cp:lastModifiedBy>1</cp:lastModifiedBy>
  <cp:revision>2</cp:revision>
  <cp:lastPrinted>2013-03-22T08:12:00Z</cp:lastPrinted>
  <dcterms:created xsi:type="dcterms:W3CDTF">2014-08-18T11:52:00Z</dcterms:created>
  <dcterms:modified xsi:type="dcterms:W3CDTF">2014-08-18T11:52:00Z</dcterms:modified>
</cp:coreProperties>
</file>