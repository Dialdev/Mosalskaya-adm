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E92" w:rsidRDefault="00543E92" w:rsidP="00C77D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43E92" w:rsidRDefault="00543E92" w:rsidP="00C77D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7DFD">
        <w:rPr>
          <w:rFonts w:ascii="Times New Roman" w:hAnsi="Times New Roman" w:cs="Times New Roman"/>
          <w:b/>
          <w:bCs/>
          <w:sz w:val="28"/>
          <w:szCs w:val="28"/>
        </w:rPr>
        <w:t>Сведения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7DFD">
        <w:rPr>
          <w:rFonts w:ascii="Times New Roman" w:hAnsi="Times New Roman" w:cs="Times New Roman"/>
          <w:b/>
          <w:bCs/>
          <w:sz w:val="28"/>
          <w:szCs w:val="28"/>
        </w:rPr>
        <w:t>о доходах, имуществе и обязательствах имущественного характера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муниципальных служащих администрации  муниципального района «Мосальский район»</w:t>
      </w:r>
    </w:p>
    <w:p w:rsidR="00543E92" w:rsidRPr="00EB0CB1" w:rsidRDefault="00543E92" w:rsidP="00C77D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8"/>
          <w:szCs w:val="8"/>
        </w:rPr>
      </w:pPr>
    </w:p>
    <w:p w:rsidR="00543E92" w:rsidRPr="00695834" w:rsidRDefault="00543E92" w:rsidP="00C77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за период с 1 января 2013г по 31 декабря 2013</w:t>
      </w:r>
      <w:r w:rsidRPr="00695834">
        <w:rPr>
          <w:rFonts w:ascii="Times New Roman" w:hAnsi="Times New Roman" w:cs="Times New Roman"/>
          <w:sz w:val="28"/>
          <w:szCs w:val="28"/>
        </w:rPr>
        <w:t>г)</w:t>
      </w:r>
    </w:p>
    <w:p w:rsidR="00543E92" w:rsidRPr="00EB0CB1" w:rsidRDefault="00543E92" w:rsidP="00C77D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6"/>
          <w:szCs w:val="6"/>
        </w:rPr>
      </w:pPr>
    </w:p>
    <w:tbl>
      <w:tblPr>
        <w:tblW w:w="1573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3828"/>
        <w:gridCol w:w="1701"/>
        <w:gridCol w:w="1842"/>
        <w:gridCol w:w="1276"/>
        <w:gridCol w:w="1560"/>
        <w:gridCol w:w="1842"/>
        <w:gridCol w:w="1560"/>
        <w:gridCol w:w="992"/>
        <w:gridCol w:w="1134"/>
      </w:tblGrid>
      <w:tr w:rsidR="00543E92" w:rsidRPr="00EB0CB1">
        <w:tc>
          <w:tcPr>
            <w:tcW w:w="3828" w:type="dxa"/>
            <w:vMerge w:val="restart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Фамилия, имя, отчество лица замещающего соответствующего должность</w:t>
            </w:r>
          </w:p>
        </w:tc>
        <w:tc>
          <w:tcPr>
            <w:tcW w:w="1701" w:type="dxa"/>
            <w:vMerge w:val="restart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Декларированный  годовой доход</w:t>
            </w:r>
          </w:p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(руб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520" w:type="dxa"/>
            <w:gridSpan w:val="4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Перечень объектов недвижимого имущества и транспортных средств, принадлежащих на праве собственности</w:t>
            </w:r>
          </w:p>
        </w:tc>
        <w:tc>
          <w:tcPr>
            <w:tcW w:w="3686" w:type="dxa"/>
            <w:gridSpan w:val="3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Перечень объектов недвижимого имущества, находящихся в пользовании</w:t>
            </w:r>
          </w:p>
        </w:tc>
      </w:tr>
      <w:tr w:rsidR="00543E92" w:rsidRPr="00EB0CB1">
        <w:tc>
          <w:tcPr>
            <w:tcW w:w="3828" w:type="dxa"/>
            <w:vMerge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объектов недвижимости</w:t>
            </w:r>
          </w:p>
        </w:tc>
        <w:tc>
          <w:tcPr>
            <w:tcW w:w="1276" w:type="dxa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Площадь (кв.м)</w:t>
            </w:r>
          </w:p>
        </w:tc>
        <w:tc>
          <w:tcPr>
            <w:tcW w:w="1560" w:type="dxa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Страна  расположения</w:t>
            </w:r>
          </w:p>
        </w:tc>
        <w:tc>
          <w:tcPr>
            <w:tcW w:w="1842" w:type="dxa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Транспортные средства</w:t>
            </w:r>
          </w:p>
        </w:tc>
        <w:tc>
          <w:tcPr>
            <w:tcW w:w="1560" w:type="dxa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 объекта</w:t>
            </w:r>
          </w:p>
        </w:tc>
        <w:tc>
          <w:tcPr>
            <w:tcW w:w="992" w:type="dxa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Площадь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(м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Страна расположения</w:t>
            </w:r>
          </w:p>
        </w:tc>
      </w:tr>
      <w:tr w:rsidR="00543E92" w:rsidRPr="00EB0CB1">
        <w:tc>
          <w:tcPr>
            <w:tcW w:w="3828" w:type="dxa"/>
            <w:vMerge w:val="restart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Дмитриева Людмила Анатольевна-заведующая отделом имущественных отношений</w:t>
            </w:r>
          </w:p>
        </w:tc>
        <w:tc>
          <w:tcPr>
            <w:tcW w:w="1701" w:type="dxa"/>
            <w:vMerge w:val="restart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440095,03</w:t>
            </w:r>
          </w:p>
        </w:tc>
        <w:tc>
          <w:tcPr>
            <w:tcW w:w="1842" w:type="dxa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6" w:type="dxa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66,9</w:t>
            </w:r>
          </w:p>
        </w:tc>
        <w:tc>
          <w:tcPr>
            <w:tcW w:w="1560" w:type="dxa"/>
            <w:vMerge w:val="restart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842" w:type="dxa"/>
            <w:vMerge w:val="restart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43E92" w:rsidRPr="00EB0CB1">
        <w:tc>
          <w:tcPr>
            <w:tcW w:w="3828" w:type="dxa"/>
            <w:vMerge/>
            <w:vAlign w:val="center"/>
          </w:tcPr>
          <w:p w:rsidR="00543E92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543E92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543E92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276" w:type="dxa"/>
            <w:vAlign w:val="center"/>
          </w:tcPr>
          <w:p w:rsidR="00543E92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703,0</w:t>
            </w:r>
          </w:p>
        </w:tc>
        <w:tc>
          <w:tcPr>
            <w:tcW w:w="1560" w:type="dxa"/>
            <w:vMerge/>
            <w:vAlign w:val="center"/>
          </w:tcPr>
          <w:p w:rsidR="00543E92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  <w:vAlign w:val="center"/>
          </w:tcPr>
          <w:p w:rsidR="00543E92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543E92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543E92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543E92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92" w:rsidRPr="00EB0CB1">
        <w:tc>
          <w:tcPr>
            <w:tcW w:w="3828" w:type="dxa"/>
            <w:vMerge w:val="restart"/>
            <w:vAlign w:val="center"/>
          </w:tcPr>
          <w:p w:rsidR="00543E92" w:rsidRPr="00EB0CB1" w:rsidRDefault="00543E92" w:rsidP="00D243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Дмитриев Николай Иванович (муж)</w:t>
            </w:r>
          </w:p>
        </w:tc>
        <w:tc>
          <w:tcPr>
            <w:tcW w:w="1701" w:type="dxa"/>
            <w:vMerge w:val="restart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587674,17</w:t>
            </w:r>
          </w:p>
        </w:tc>
        <w:tc>
          <w:tcPr>
            <w:tcW w:w="1842" w:type="dxa"/>
            <w:vMerge w:val="restart"/>
            <w:vAlign w:val="center"/>
          </w:tcPr>
          <w:p w:rsidR="00543E92" w:rsidRPr="00EB0CB1" w:rsidRDefault="00543E92" w:rsidP="00A12A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vAlign w:val="center"/>
          </w:tcPr>
          <w:p w:rsidR="00543E92" w:rsidRPr="00EB0CB1" w:rsidRDefault="00543E92" w:rsidP="00A12A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УАЗ-315190</w:t>
            </w:r>
          </w:p>
        </w:tc>
        <w:tc>
          <w:tcPr>
            <w:tcW w:w="1560" w:type="dxa"/>
            <w:vMerge w:val="restart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vMerge w:val="restart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  <w:vAlign w:val="center"/>
          </w:tcPr>
          <w:p w:rsidR="00543E92" w:rsidRPr="00EB0CB1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43E92" w:rsidRPr="00EB0CB1" w:rsidTr="00EC3A0F">
        <w:tc>
          <w:tcPr>
            <w:tcW w:w="3828" w:type="dxa"/>
            <w:vMerge/>
            <w:vAlign w:val="center"/>
          </w:tcPr>
          <w:p w:rsidR="00543E92" w:rsidRDefault="00543E92" w:rsidP="00D243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543E92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  <w:vAlign w:val="center"/>
          </w:tcPr>
          <w:p w:rsidR="00543E92" w:rsidRDefault="00543E92" w:rsidP="00A12A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543E92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543E92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543E92" w:rsidRPr="008822A5" w:rsidRDefault="00543E92" w:rsidP="00A12A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Фольксваген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BORA</w:t>
            </w:r>
          </w:p>
        </w:tc>
        <w:tc>
          <w:tcPr>
            <w:tcW w:w="1560" w:type="dxa"/>
            <w:vMerge/>
            <w:vAlign w:val="center"/>
          </w:tcPr>
          <w:p w:rsidR="00543E92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543E92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543E92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92" w:rsidRPr="00EB0CB1">
        <w:tc>
          <w:tcPr>
            <w:tcW w:w="3828" w:type="dxa"/>
            <w:vAlign w:val="center"/>
          </w:tcPr>
          <w:p w:rsidR="00543E92" w:rsidRPr="00EC3A0F" w:rsidRDefault="00543E92" w:rsidP="00D243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Дмитриева Ксения Николаевна (дочь)</w:t>
            </w:r>
          </w:p>
        </w:tc>
        <w:tc>
          <w:tcPr>
            <w:tcW w:w="1701" w:type="dxa"/>
            <w:vAlign w:val="center"/>
          </w:tcPr>
          <w:p w:rsidR="00543E92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vAlign w:val="center"/>
          </w:tcPr>
          <w:p w:rsidR="00543E92" w:rsidRDefault="00543E92" w:rsidP="00A12A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543E92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</w:tcPr>
          <w:p w:rsidR="00543E92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vAlign w:val="center"/>
          </w:tcPr>
          <w:p w:rsidR="00543E92" w:rsidRDefault="00543E92" w:rsidP="00A12A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</w:tcPr>
          <w:p w:rsidR="00543E92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543E92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543E92" w:rsidRDefault="00543E92" w:rsidP="00EB0C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543E92" w:rsidRPr="00272C40" w:rsidRDefault="00543E92" w:rsidP="00C77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2C4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43E92" w:rsidRPr="00272C40" w:rsidSect="003C70E0">
      <w:pgSz w:w="16838" w:h="11906" w:orient="landscape"/>
      <w:pgMar w:top="709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7DFD"/>
    <w:rsid w:val="00001D5C"/>
    <w:rsid w:val="000026DC"/>
    <w:rsid w:val="0000524E"/>
    <w:rsid w:val="00005288"/>
    <w:rsid w:val="00006CF2"/>
    <w:rsid w:val="00010111"/>
    <w:rsid w:val="00010BB2"/>
    <w:rsid w:val="000113DD"/>
    <w:rsid w:val="00014B83"/>
    <w:rsid w:val="00015206"/>
    <w:rsid w:val="00020AE2"/>
    <w:rsid w:val="000228C0"/>
    <w:rsid w:val="000231AD"/>
    <w:rsid w:val="00030DA1"/>
    <w:rsid w:val="00032EB7"/>
    <w:rsid w:val="00033EB8"/>
    <w:rsid w:val="00035211"/>
    <w:rsid w:val="000352AB"/>
    <w:rsid w:val="00035307"/>
    <w:rsid w:val="00035B87"/>
    <w:rsid w:val="000407B6"/>
    <w:rsid w:val="00041269"/>
    <w:rsid w:val="00041581"/>
    <w:rsid w:val="00043F23"/>
    <w:rsid w:val="000449E1"/>
    <w:rsid w:val="00045FCF"/>
    <w:rsid w:val="0004604C"/>
    <w:rsid w:val="00047746"/>
    <w:rsid w:val="0005061B"/>
    <w:rsid w:val="00055B77"/>
    <w:rsid w:val="000566E9"/>
    <w:rsid w:val="00062FDE"/>
    <w:rsid w:val="00065E0B"/>
    <w:rsid w:val="00066029"/>
    <w:rsid w:val="000675FC"/>
    <w:rsid w:val="00067784"/>
    <w:rsid w:val="00067DA9"/>
    <w:rsid w:val="0007170E"/>
    <w:rsid w:val="000733D2"/>
    <w:rsid w:val="0007417E"/>
    <w:rsid w:val="0007435E"/>
    <w:rsid w:val="000758F5"/>
    <w:rsid w:val="00075D5D"/>
    <w:rsid w:val="000763EA"/>
    <w:rsid w:val="00076E51"/>
    <w:rsid w:val="00081C37"/>
    <w:rsid w:val="0008385A"/>
    <w:rsid w:val="00085EA6"/>
    <w:rsid w:val="0008691D"/>
    <w:rsid w:val="0008735B"/>
    <w:rsid w:val="000911FB"/>
    <w:rsid w:val="00091B13"/>
    <w:rsid w:val="00093292"/>
    <w:rsid w:val="00093C80"/>
    <w:rsid w:val="00095490"/>
    <w:rsid w:val="00097372"/>
    <w:rsid w:val="00097E18"/>
    <w:rsid w:val="000A1872"/>
    <w:rsid w:val="000A2D83"/>
    <w:rsid w:val="000A34C7"/>
    <w:rsid w:val="000A35BB"/>
    <w:rsid w:val="000A6DC0"/>
    <w:rsid w:val="000A774C"/>
    <w:rsid w:val="000A7E46"/>
    <w:rsid w:val="000B188F"/>
    <w:rsid w:val="000B219C"/>
    <w:rsid w:val="000B2287"/>
    <w:rsid w:val="000B2A9F"/>
    <w:rsid w:val="000B3F97"/>
    <w:rsid w:val="000B5C14"/>
    <w:rsid w:val="000B5CF0"/>
    <w:rsid w:val="000C0281"/>
    <w:rsid w:val="000C1A5E"/>
    <w:rsid w:val="000C30D4"/>
    <w:rsid w:val="000C36BA"/>
    <w:rsid w:val="000C52C5"/>
    <w:rsid w:val="000C5813"/>
    <w:rsid w:val="000C7094"/>
    <w:rsid w:val="000C7A95"/>
    <w:rsid w:val="000C7DC9"/>
    <w:rsid w:val="000D2A5A"/>
    <w:rsid w:val="000D2B7E"/>
    <w:rsid w:val="000D64F6"/>
    <w:rsid w:val="000E0809"/>
    <w:rsid w:val="000E0884"/>
    <w:rsid w:val="000E1EE8"/>
    <w:rsid w:val="000E2DA4"/>
    <w:rsid w:val="000E432A"/>
    <w:rsid w:val="000E459B"/>
    <w:rsid w:val="000E5204"/>
    <w:rsid w:val="000E599A"/>
    <w:rsid w:val="000E5E8A"/>
    <w:rsid w:val="000E5F0B"/>
    <w:rsid w:val="000F5678"/>
    <w:rsid w:val="000F6A05"/>
    <w:rsid w:val="000F6C56"/>
    <w:rsid w:val="000F740B"/>
    <w:rsid w:val="00100B79"/>
    <w:rsid w:val="00102452"/>
    <w:rsid w:val="00104198"/>
    <w:rsid w:val="00104CF3"/>
    <w:rsid w:val="00106E06"/>
    <w:rsid w:val="0011008D"/>
    <w:rsid w:val="001106D9"/>
    <w:rsid w:val="0011074D"/>
    <w:rsid w:val="001112B7"/>
    <w:rsid w:val="0011297B"/>
    <w:rsid w:val="00115407"/>
    <w:rsid w:val="00116560"/>
    <w:rsid w:val="00117092"/>
    <w:rsid w:val="001173D9"/>
    <w:rsid w:val="00120A64"/>
    <w:rsid w:val="00120BE0"/>
    <w:rsid w:val="001212F0"/>
    <w:rsid w:val="00122318"/>
    <w:rsid w:val="00124271"/>
    <w:rsid w:val="00124C03"/>
    <w:rsid w:val="00125FE1"/>
    <w:rsid w:val="00130A87"/>
    <w:rsid w:val="001322D7"/>
    <w:rsid w:val="00132BB5"/>
    <w:rsid w:val="00133385"/>
    <w:rsid w:val="00133F3B"/>
    <w:rsid w:val="00135072"/>
    <w:rsid w:val="001353DF"/>
    <w:rsid w:val="00136BFE"/>
    <w:rsid w:val="00137995"/>
    <w:rsid w:val="00137C55"/>
    <w:rsid w:val="00137D6C"/>
    <w:rsid w:val="00140F0D"/>
    <w:rsid w:val="00142037"/>
    <w:rsid w:val="00143053"/>
    <w:rsid w:val="00143866"/>
    <w:rsid w:val="00144256"/>
    <w:rsid w:val="0014511E"/>
    <w:rsid w:val="001460A4"/>
    <w:rsid w:val="001475D9"/>
    <w:rsid w:val="001525A2"/>
    <w:rsid w:val="001544F4"/>
    <w:rsid w:val="00156A8B"/>
    <w:rsid w:val="00157D5F"/>
    <w:rsid w:val="0016050B"/>
    <w:rsid w:val="00160B94"/>
    <w:rsid w:val="001624A1"/>
    <w:rsid w:val="00162D37"/>
    <w:rsid w:val="00164C0D"/>
    <w:rsid w:val="00164D80"/>
    <w:rsid w:val="0016589F"/>
    <w:rsid w:val="00165938"/>
    <w:rsid w:val="00165FB3"/>
    <w:rsid w:val="00167D48"/>
    <w:rsid w:val="00170660"/>
    <w:rsid w:val="0017071B"/>
    <w:rsid w:val="0017145A"/>
    <w:rsid w:val="0017150F"/>
    <w:rsid w:val="00171A4B"/>
    <w:rsid w:val="00171E60"/>
    <w:rsid w:val="00171EEA"/>
    <w:rsid w:val="00176568"/>
    <w:rsid w:val="00176E39"/>
    <w:rsid w:val="00177618"/>
    <w:rsid w:val="00177D1D"/>
    <w:rsid w:val="00177F72"/>
    <w:rsid w:val="00180A59"/>
    <w:rsid w:val="001819CF"/>
    <w:rsid w:val="00182614"/>
    <w:rsid w:val="00182ECF"/>
    <w:rsid w:val="00182F5A"/>
    <w:rsid w:val="00183523"/>
    <w:rsid w:val="00184B89"/>
    <w:rsid w:val="00185DA7"/>
    <w:rsid w:val="001865C6"/>
    <w:rsid w:val="001873B7"/>
    <w:rsid w:val="00190086"/>
    <w:rsid w:val="00192495"/>
    <w:rsid w:val="00194D40"/>
    <w:rsid w:val="0019522C"/>
    <w:rsid w:val="00195701"/>
    <w:rsid w:val="0019638F"/>
    <w:rsid w:val="00197043"/>
    <w:rsid w:val="00197D46"/>
    <w:rsid w:val="001A260A"/>
    <w:rsid w:val="001A2D11"/>
    <w:rsid w:val="001A508D"/>
    <w:rsid w:val="001A738B"/>
    <w:rsid w:val="001B02AB"/>
    <w:rsid w:val="001B10BC"/>
    <w:rsid w:val="001B2D12"/>
    <w:rsid w:val="001B34C7"/>
    <w:rsid w:val="001B641B"/>
    <w:rsid w:val="001B6AAF"/>
    <w:rsid w:val="001B6B25"/>
    <w:rsid w:val="001B7B3E"/>
    <w:rsid w:val="001C0EB2"/>
    <w:rsid w:val="001C1028"/>
    <w:rsid w:val="001C15DC"/>
    <w:rsid w:val="001C2843"/>
    <w:rsid w:val="001C5C93"/>
    <w:rsid w:val="001C5CC7"/>
    <w:rsid w:val="001C5F4A"/>
    <w:rsid w:val="001C6BD4"/>
    <w:rsid w:val="001D07E2"/>
    <w:rsid w:val="001D0ECB"/>
    <w:rsid w:val="001D128B"/>
    <w:rsid w:val="001D3547"/>
    <w:rsid w:val="001D3548"/>
    <w:rsid w:val="001D4D98"/>
    <w:rsid w:val="001D6651"/>
    <w:rsid w:val="001E0477"/>
    <w:rsid w:val="001E0951"/>
    <w:rsid w:val="001E0E47"/>
    <w:rsid w:val="001E10C4"/>
    <w:rsid w:val="001E126F"/>
    <w:rsid w:val="001E1421"/>
    <w:rsid w:val="001E1C79"/>
    <w:rsid w:val="001E27FC"/>
    <w:rsid w:val="001E3563"/>
    <w:rsid w:val="001F1610"/>
    <w:rsid w:val="001F1D4B"/>
    <w:rsid w:val="001F28F7"/>
    <w:rsid w:val="001F2E85"/>
    <w:rsid w:val="001F30C5"/>
    <w:rsid w:val="001F3971"/>
    <w:rsid w:val="001F45E6"/>
    <w:rsid w:val="001F4A42"/>
    <w:rsid w:val="001F4D9F"/>
    <w:rsid w:val="001F5A1F"/>
    <w:rsid w:val="0020049E"/>
    <w:rsid w:val="00201D44"/>
    <w:rsid w:val="002022BC"/>
    <w:rsid w:val="00202EEC"/>
    <w:rsid w:val="00203149"/>
    <w:rsid w:val="00204683"/>
    <w:rsid w:val="002068B4"/>
    <w:rsid w:val="00207D93"/>
    <w:rsid w:val="00211F51"/>
    <w:rsid w:val="00212F67"/>
    <w:rsid w:val="002140BC"/>
    <w:rsid w:val="00214EEC"/>
    <w:rsid w:val="002166A2"/>
    <w:rsid w:val="00217C0D"/>
    <w:rsid w:val="00221055"/>
    <w:rsid w:val="00222448"/>
    <w:rsid w:val="00224799"/>
    <w:rsid w:val="00224E87"/>
    <w:rsid w:val="00227E2B"/>
    <w:rsid w:val="00230E24"/>
    <w:rsid w:val="00231142"/>
    <w:rsid w:val="00235BA4"/>
    <w:rsid w:val="00240102"/>
    <w:rsid w:val="00241473"/>
    <w:rsid w:val="002448A9"/>
    <w:rsid w:val="002452D8"/>
    <w:rsid w:val="00245A6A"/>
    <w:rsid w:val="00246018"/>
    <w:rsid w:val="002508F8"/>
    <w:rsid w:val="002549BE"/>
    <w:rsid w:val="002550A0"/>
    <w:rsid w:val="00255F82"/>
    <w:rsid w:val="00260C88"/>
    <w:rsid w:val="00261DE8"/>
    <w:rsid w:val="0026273B"/>
    <w:rsid w:val="002632AA"/>
    <w:rsid w:val="00263688"/>
    <w:rsid w:val="00265B54"/>
    <w:rsid w:val="00265D42"/>
    <w:rsid w:val="002663E1"/>
    <w:rsid w:val="0027004D"/>
    <w:rsid w:val="00271728"/>
    <w:rsid w:val="00271729"/>
    <w:rsid w:val="00271749"/>
    <w:rsid w:val="00272C40"/>
    <w:rsid w:val="00274A36"/>
    <w:rsid w:val="00275507"/>
    <w:rsid w:val="00275803"/>
    <w:rsid w:val="00275CB1"/>
    <w:rsid w:val="002765F7"/>
    <w:rsid w:val="00276709"/>
    <w:rsid w:val="0027727D"/>
    <w:rsid w:val="00281226"/>
    <w:rsid w:val="00281E6E"/>
    <w:rsid w:val="002845CB"/>
    <w:rsid w:val="00286A92"/>
    <w:rsid w:val="002879DC"/>
    <w:rsid w:val="00287B45"/>
    <w:rsid w:val="00287EDB"/>
    <w:rsid w:val="002902BB"/>
    <w:rsid w:val="00292092"/>
    <w:rsid w:val="002929C0"/>
    <w:rsid w:val="002942F1"/>
    <w:rsid w:val="0029439B"/>
    <w:rsid w:val="00295AA5"/>
    <w:rsid w:val="002A04AE"/>
    <w:rsid w:val="002A482E"/>
    <w:rsid w:val="002A4CD0"/>
    <w:rsid w:val="002A4EDB"/>
    <w:rsid w:val="002A501B"/>
    <w:rsid w:val="002A70A2"/>
    <w:rsid w:val="002B0834"/>
    <w:rsid w:val="002B0A80"/>
    <w:rsid w:val="002B10A2"/>
    <w:rsid w:val="002B3037"/>
    <w:rsid w:val="002B30B6"/>
    <w:rsid w:val="002B5105"/>
    <w:rsid w:val="002B56BB"/>
    <w:rsid w:val="002B57F2"/>
    <w:rsid w:val="002B6246"/>
    <w:rsid w:val="002B7BB3"/>
    <w:rsid w:val="002C0FC8"/>
    <w:rsid w:val="002C25AB"/>
    <w:rsid w:val="002C294F"/>
    <w:rsid w:val="002C3CC0"/>
    <w:rsid w:val="002C4DD4"/>
    <w:rsid w:val="002C4F64"/>
    <w:rsid w:val="002C741D"/>
    <w:rsid w:val="002C7DD2"/>
    <w:rsid w:val="002D0D38"/>
    <w:rsid w:val="002D23CE"/>
    <w:rsid w:val="002D2E64"/>
    <w:rsid w:val="002D3A4C"/>
    <w:rsid w:val="002D3BEA"/>
    <w:rsid w:val="002D3C11"/>
    <w:rsid w:val="002D4AB9"/>
    <w:rsid w:val="002D5170"/>
    <w:rsid w:val="002D6A52"/>
    <w:rsid w:val="002E13B0"/>
    <w:rsid w:val="002E2D35"/>
    <w:rsid w:val="002E2FC0"/>
    <w:rsid w:val="002E30AC"/>
    <w:rsid w:val="002E6C88"/>
    <w:rsid w:val="002F09F0"/>
    <w:rsid w:val="002F16E8"/>
    <w:rsid w:val="002F2B3D"/>
    <w:rsid w:val="002F3F37"/>
    <w:rsid w:val="002F6911"/>
    <w:rsid w:val="0030115E"/>
    <w:rsid w:val="00301633"/>
    <w:rsid w:val="00302918"/>
    <w:rsid w:val="00302BB6"/>
    <w:rsid w:val="00303A39"/>
    <w:rsid w:val="00303B95"/>
    <w:rsid w:val="0030529B"/>
    <w:rsid w:val="00305EE2"/>
    <w:rsid w:val="00307DF0"/>
    <w:rsid w:val="003126A4"/>
    <w:rsid w:val="00312AA6"/>
    <w:rsid w:val="003142AD"/>
    <w:rsid w:val="003151B6"/>
    <w:rsid w:val="003156FB"/>
    <w:rsid w:val="00315C4F"/>
    <w:rsid w:val="003167EE"/>
    <w:rsid w:val="00316C94"/>
    <w:rsid w:val="00317CF6"/>
    <w:rsid w:val="00320F5A"/>
    <w:rsid w:val="003210C7"/>
    <w:rsid w:val="00322104"/>
    <w:rsid w:val="00322486"/>
    <w:rsid w:val="00323BE4"/>
    <w:rsid w:val="00326A55"/>
    <w:rsid w:val="00330BE4"/>
    <w:rsid w:val="00331982"/>
    <w:rsid w:val="00336E13"/>
    <w:rsid w:val="00341A89"/>
    <w:rsid w:val="003424A6"/>
    <w:rsid w:val="00343420"/>
    <w:rsid w:val="00345030"/>
    <w:rsid w:val="00345100"/>
    <w:rsid w:val="00345282"/>
    <w:rsid w:val="0034563A"/>
    <w:rsid w:val="0034609B"/>
    <w:rsid w:val="00347723"/>
    <w:rsid w:val="00347A03"/>
    <w:rsid w:val="00347D8B"/>
    <w:rsid w:val="003518D8"/>
    <w:rsid w:val="00351F19"/>
    <w:rsid w:val="0035394F"/>
    <w:rsid w:val="003604A7"/>
    <w:rsid w:val="00361100"/>
    <w:rsid w:val="00361B34"/>
    <w:rsid w:val="003623C4"/>
    <w:rsid w:val="00363484"/>
    <w:rsid w:val="00364DF5"/>
    <w:rsid w:val="00365287"/>
    <w:rsid w:val="00366EBE"/>
    <w:rsid w:val="00370E5D"/>
    <w:rsid w:val="00372A87"/>
    <w:rsid w:val="003736AA"/>
    <w:rsid w:val="00374AC7"/>
    <w:rsid w:val="00376461"/>
    <w:rsid w:val="00377439"/>
    <w:rsid w:val="00380898"/>
    <w:rsid w:val="003821E2"/>
    <w:rsid w:val="00382405"/>
    <w:rsid w:val="0038257A"/>
    <w:rsid w:val="003864B0"/>
    <w:rsid w:val="003867D5"/>
    <w:rsid w:val="0038787D"/>
    <w:rsid w:val="00393A7C"/>
    <w:rsid w:val="00394D1E"/>
    <w:rsid w:val="00394E55"/>
    <w:rsid w:val="003952A5"/>
    <w:rsid w:val="003962E0"/>
    <w:rsid w:val="00396463"/>
    <w:rsid w:val="003971F8"/>
    <w:rsid w:val="003A0851"/>
    <w:rsid w:val="003A1798"/>
    <w:rsid w:val="003A1A5F"/>
    <w:rsid w:val="003A2C52"/>
    <w:rsid w:val="003A30AB"/>
    <w:rsid w:val="003A4D48"/>
    <w:rsid w:val="003A5D50"/>
    <w:rsid w:val="003A6BC0"/>
    <w:rsid w:val="003B1D80"/>
    <w:rsid w:val="003B3246"/>
    <w:rsid w:val="003B5438"/>
    <w:rsid w:val="003B5BAA"/>
    <w:rsid w:val="003B70D5"/>
    <w:rsid w:val="003C0B66"/>
    <w:rsid w:val="003C1A47"/>
    <w:rsid w:val="003C2DA9"/>
    <w:rsid w:val="003C2F74"/>
    <w:rsid w:val="003C3BCE"/>
    <w:rsid w:val="003C4A07"/>
    <w:rsid w:val="003C4BFD"/>
    <w:rsid w:val="003C594C"/>
    <w:rsid w:val="003C70E0"/>
    <w:rsid w:val="003C7D9E"/>
    <w:rsid w:val="003D08E8"/>
    <w:rsid w:val="003D1659"/>
    <w:rsid w:val="003D3D27"/>
    <w:rsid w:val="003D4065"/>
    <w:rsid w:val="003D4562"/>
    <w:rsid w:val="003D6174"/>
    <w:rsid w:val="003D74BD"/>
    <w:rsid w:val="003E01F7"/>
    <w:rsid w:val="003E0484"/>
    <w:rsid w:val="003E0A16"/>
    <w:rsid w:val="003E21D1"/>
    <w:rsid w:val="003E2B56"/>
    <w:rsid w:val="003E3A60"/>
    <w:rsid w:val="003E5E06"/>
    <w:rsid w:val="003E60A0"/>
    <w:rsid w:val="003E7810"/>
    <w:rsid w:val="003F50F6"/>
    <w:rsid w:val="003F633D"/>
    <w:rsid w:val="003F64C7"/>
    <w:rsid w:val="003F7553"/>
    <w:rsid w:val="003F7661"/>
    <w:rsid w:val="003F7894"/>
    <w:rsid w:val="003F7FCF"/>
    <w:rsid w:val="004003C0"/>
    <w:rsid w:val="004004B9"/>
    <w:rsid w:val="00400BB2"/>
    <w:rsid w:val="00401409"/>
    <w:rsid w:val="0040392D"/>
    <w:rsid w:val="00403AB9"/>
    <w:rsid w:val="004065FF"/>
    <w:rsid w:val="00407986"/>
    <w:rsid w:val="00411FDC"/>
    <w:rsid w:val="00413EB4"/>
    <w:rsid w:val="00414C1A"/>
    <w:rsid w:val="00415572"/>
    <w:rsid w:val="00416F9D"/>
    <w:rsid w:val="00420720"/>
    <w:rsid w:val="00421BD7"/>
    <w:rsid w:val="004222D0"/>
    <w:rsid w:val="00422629"/>
    <w:rsid w:val="004249BB"/>
    <w:rsid w:val="00426299"/>
    <w:rsid w:val="00426F5C"/>
    <w:rsid w:val="00432BED"/>
    <w:rsid w:val="00433709"/>
    <w:rsid w:val="00433AB4"/>
    <w:rsid w:val="004342C3"/>
    <w:rsid w:val="00434A2B"/>
    <w:rsid w:val="004351FE"/>
    <w:rsid w:val="00435E77"/>
    <w:rsid w:val="00435FAA"/>
    <w:rsid w:val="0043655D"/>
    <w:rsid w:val="0044046A"/>
    <w:rsid w:val="00440645"/>
    <w:rsid w:val="00440848"/>
    <w:rsid w:val="0044122D"/>
    <w:rsid w:val="00446633"/>
    <w:rsid w:val="00446D9F"/>
    <w:rsid w:val="0044707B"/>
    <w:rsid w:val="0044715B"/>
    <w:rsid w:val="00450C68"/>
    <w:rsid w:val="00452C9F"/>
    <w:rsid w:val="00453E80"/>
    <w:rsid w:val="00454678"/>
    <w:rsid w:val="00455D3C"/>
    <w:rsid w:val="00457C6A"/>
    <w:rsid w:val="00457E78"/>
    <w:rsid w:val="004619B0"/>
    <w:rsid w:val="00461C7C"/>
    <w:rsid w:val="00462DF5"/>
    <w:rsid w:val="00463548"/>
    <w:rsid w:val="00465210"/>
    <w:rsid w:val="0047048D"/>
    <w:rsid w:val="00471B9C"/>
    <w:rsid w:val="00473470"/>
    <w:rsid w:val="004738E6"/>
    <w:rsid w:val="00473925"/>
    <w:rsid w:val="004743EA"/>
    <w:rsid w:val="0047741D"/>
    <w:rsid w:val="00477815"/>
    <w:rsid w:val="00480D7C"/>
    <w:rsid w:val="00480E87"/>
    <w:rsid w:val="00480E92"/>
    <w:rsid w:val="00482DAA"/>
    <w:rsid w:val="00482F7D"/>
    <w:rsid w:val="004840B6"/>
    <w:rsid w:val="00486E09"/>
    <w:rsid w:val="00487826"/>
    <w:rsid w:val="00487D11"/>
    <w:rsid w:val="0049048A"/>
    <w:rsid w:val="00491DF9"/>
    <w:rsid w:val="00491FCE"/>
    <w:rsid w:val="00493016"/>
    <w:rsid w:val="0049349A"/>
    <w:rsid w:val="00494C3D"/>
    <w:rsid w:val="004959A7"/>
    <w:rsid w:val="004A0288"/>
    <w:rsid w:val="004A13AB"/>
    <w:rsid w:val="004A2013"/>
    <w:rsid w:val="004A2282"/>
    <w:rsid w:val="004A2953"/>
    <w:rsid w:val="004A2AC8"/>
    <w:rsid w:val="004A334C"/>
    <w:rsid w:val="004A5148"/>
    <w:rsid w:val="004A584E"/>
    <w:rsid w:val="004A5C28"/>
    <w:rsid w:val="004A5D88"/>
    <w:rsid w:val="004A7024"/>
    <w:rsid w:val="004B137F"/>
    <w:rsid w:val="004B2E68"/>
    <w:rsid w:val="004B4A96"/>
    <w:rsid w:val="004B57E5"/>
    <w:rsid w:val="004B582C"/>
    <w:rsid w:val="004B5AD9"/>
    <w:rsid w:val="004C29F7"/>
    <w:rsid w:val="004C3F90"/>
    <w:rsid w:val="004C486D"/>
    <w:rsid w:val="004C602C"/>
    <w:rsid w:val="004C60B9"/>
    <w:rsid w:val="004C6826"/>
    <w:rsid w:val="004D35C9"/>
    <w:rsid w:val="004D3784"/>
    <w:rsid w:val="004D3D81"/>
    <w:rsid w:val="004D4003"/>
    <w:rsid w:val="004D44BD"/>
    <w:rsid w:val="004D4DD4"/>
    <w:rsid w:val="004D4E47"/>
    <w:rsid w:val="004D5521"/>
    <w:rsid w:val="004D716B"/>
    <w:rsid w:val="004D79B9"/>
    <w:rsid w:val="004E0A32"/>
    <w:rsid w:val="004E151F"/>
    <w:rsid w:val="004E5565"/>
    <w:rsid w:val="004E593A"/>
    <w:rsid w:val="004E6FB2"/>
    <w:rsid w:val="004F07C9"/>
    <w:rsid w:val="004F1B19"/>
    <w:rsid w:val="004F2107"/>
    <w:rsid w:val="004F66A6"/>
    <w:rsid w:val="004F671E"/>
    <w:rsid w:val="004F7475"/>
    <w:rsid w:val="004F76EB"/>
    <w:rsid w:val="005011D1"/>
    <w:rsid w:val="00507925"/>
    <w:rsid w:val="0051139A"/>
    <w:rsid w:val="00511B5F"/>
    <w:rsid w:val="00512EB1"/>
    <w:rsid w:val="005131A5"/>
    <w:rsid w:val="00513F65"/>
    <w:rsid w:val="005145DB"/>
    <w:rsid w:val="005157CD"/>
    <w:rsid w:val="00515AD8"/>
    <w:rsid w:val="0051601A"/>
    <w:rsid w:val="0051626F"/>
    <w:rsid w:val="00516804"/>
    <w:rsid w:val="00517F2E"/>
    <w:rsid w:val="00523000"/>
    <w:rsid w:val="0052488C"/>
    <w:rsid w:val="00525553"/>
    <w:rsid w:val="00530786"/>
    <w:rsid w:val="00532534"/>
    <w:rsid w:val="00541FBE"/>
    <w:rsid w:val="00542EA0"/>
    <w:rsid w:val="00543E92"/>
    <w:rsid w:val="00543F3F"/>
    <w:rsid w:val="00546854"/>
    <w:rsid w:val="005474F0"/>
    <w:rsid w:val="00547986"/>
    <w:rsid w:val="005503B3"/>
    <w:rsid w:val="00551536"/>
    <w:rsid w:val="005538B1"/>
    <w:rsid w:val="00554A42"/>
    <w:rsid w:val="00555021"/>
    <w:rsid w:val="005573D7"/>
    <w:rsid w:val="0056007E"/>
    <w:rsid w:val="00564FE6"/>
    <w:rsid w:val="00565CA1"/>
    <w:rsid w:val="00566713"/>
    <w:rsid w:val="005673DB"/>
    <w:rsid w:val="00570085"/>
    <w:rsid w:val="00573C72"/>
    <w:rsid w:val="005743A1"/>
    <w:rsid w:val="005748C4"/>
    <w:rsid w:val="00574BFE"/>
    <w:rsid w:val="00576D1B"/>
    <w:rsid w:val="00577E45"/>
    <w:rsid w:val="005810D2"/>
    <w:rsid w:val="00585884"/>
    <w:rsid w:val="0059078D"/>
    <w:rsid w:val="005929B2"/>
    <w:rsid w:val="005936BA"/>
    <w:rsid w:val="00593EB1"/>
    <w:rsid w:val="005A19C6"/>
    <w:rsid w:val="005A22A6"/>
    <w:rsid w:val="005A29A8"/>
    <w:rsid w:val="005A2AB5"/>
    <w:rsid w:val="005A3671"/>
    <w:rsid w:val="005A3B09"/>
    <w:rsid w:val="005A3C2D"/>
    <w:rsid w:val="005A4758"/>
    <w:rsid w:val="005A74BC"/>
    <w:rsid w:val="005B0667"/>
    <w:rsid w:val="005B1256"/>
    <w:rsid w:val="005B179C"/>
    <w:rsid w:val="005B1951"/>
    <w:rsid w:val="005B1D5F"/>
    <w:rsid w:val="005B3ECD"/>
    <w:rsid w:val="005B7759"/>
    <w:rsid w:val="005B7CE2"/>
    <w:rsid w:val="005C2FB5"/>
    <w:rsid w:val="005C38C0"/>
    <w:rsid w:val="005C38FC"/>
    <w:rsid w:val="005C3F98"/>
    <w:rsid w:val="005C4D54"/>
    <w:rsid w:val="005C6118"/>
    <w:rsid w:val="005C6D40"/>
    <w:rsid w:val="005C7F45"/>
    <w:rsid w:val="005D07DE"/>
    <w:rsid w:val="005D0EC8"/>
    <w:rsid w:val="005D1462"/>
    <w:rsid w:val="005D3409"/>
    <w:rsid w:val="005D5A06"/>
    <w:rsid w:val="005D5A7D"/>
    <w:rsid w:val="005D5CD4"/>
    <w:rsid w:val="005D7A1B"/>
    <w:rsid w:val="005E1D62"/>
    <w:rsid w:val="005E20AE"/>
    <w:rsid w:val="005E3022"/>
    <w:rsid w:val="005E4748"/>
    <w:rsid w:val="005E554D"/>
    <w:rsid w:val="005E6199"/>
    <w:rsid w:val="005E7DE8"/>
    <w:rsid w:val="005F2C42"/>
    <w:rsid w:val="005F7096"/>
    <w:rsid w:val="005F70D1"/>
    <w:rsid w:val="006019A6"/>
    <w:rsid w:val="00602C07"/>
    <w:rsid w:val="00603E1C"/>
    <w:rsid w:val="006042C1"/>
    <w:rsid w:val="00604B06"/>
    <w:rsid w:val="006063DB"/>
    <w:rsid w:val="0060651A"/>
    <w:rsid w:val="00611302"/>
    <w:rsid w:val="006113BB"/>
    <w:rsid w:val="00612B72"/>
    <w:rsid w:val="006134DD"/>
    <w:rsid w:val="00613E7A"/>
    <w:rsid w:val="006155B5"/>
    <w:rsid w:val="00615D3C"/>
    <w:rsid w:val="00616181"/>
    <w:rsid w:val="006214AD"/>
    <w:rsid w:val="00623711"/>
    <w:rsid w:val="00626D46"/>
    <w:rsid w:val="0062767A"/>
    <w:rsid w:val="006303CF"/>
    <w:rsid w:val="00631107"/>
    <w:rsid w:val="00631E7A"/>
    <w:rsid w:val="00633C86"/>
    <w:rsid w:val="00636201"/>
    <w:rsid w:val="006408E9"/>
    <w:rsid w:val="00641971"/>
    <w:rsid w:val="00645A70"/>
    <w:rsid w:val="00645B93"/>
    <w:rsid w:val="006466C6"/>
    <w:rsid w:val="00646A24"/>
    <w:rsid w:val="00646D87"/>
    <w:rsid w:val="006511CC"/>
    <w:rsid w:val="00651CF9"/>
    <w:rsid w:val="006524FC"/>
    <w:rsid w:val="00653734"/>
    <w:rsid w:val="00653FD5"/>
    <w:rsid w:val="00654052"/>
    <w:rsid w:val="0065414D"/>
    <w:rsid w:val="00655DEC"/>
    <w:rsid w:val="00656F86"/>
    <w:rsid w:val="00657589"/>
    <w:rsid w:val="00662681"/>
    <w:rsid w:val="00666C01"/>
    <w:rsid w:val="00666CBD"/>
    <w:rsid w:val="00667724"/>
    <w:rsid w:val="00670679"/>
    <w:rsid w:val="00670945"/>
    <w:rsid w:val="0067293C"/>
    <w:rsid w:val="00672E09"/>
    <w:rsid w:val="00673E5F"/>
    <w:rsid w:val="00674ED8"/>
    <w:rsid w:val="006753BE"/>
    <w:rsid w:val="006768C5"/>
    <w:rsid w:val="00684D71"/>
    <w:rsid w:val="0068504A"/>
    <w:rsid w:val="00685592"/>
    <w:rsid w:val="006870F3"/>
    <w:rsid w:val="00690974"/>
    <w:rsid w:val="00690E1C"/>
    <w:rsid w:val="00691F4C"/>
    <w:rsid w:val="006924B7"/>
    <w:rsid w:val="00692685"/>
    <w:rsid w:val="00693423"/>
    <w:rsid w:val="006934BD"/>
    <w:rsid w:val="00694A31"/>
    <w:rsid w:val="00695497"/>
    <w:rsid w:val="00695834"/>
    <w:rsid w:val="0069629B"/>
    <w:rsid w:val="0069669A"/>
    <w:rsid w:val="006966C7"/>
    <w:rsid w:val="006A01F1"/>
    <w:rsid w:val="006A3267"/>
    <w:rsid w:val="006A3978"/>
    <w:rsid w:val="006A5171"/>
    <w:rsid w:val="006A51EB"/>
    <w:rsid w:val="006A5F11"/>
    <w:rsid w:val="006A7215"/>
    <w:rsid w:val="006B0C6D"/>
    <w:rsid w:val="006B0F0B"/>
    <w:rsid w:val="006B181E"/>
    <w:rsid w:val="006B1FFF"/>
    <w:rsid w:val="006B28CE"/>
    <w:rsid w:val="006B3DE1"/>
    <w:rsid w:val="006B4919"/>
    <w:rsid w:val="006B6F6C"/>
    <w:rsid w:val="006C0531"/>
    <w:rsid w:val="006C14DA"/>
    <w:rsid w:val="006C247C"/>
    <w:rsid w:val="006C2C11"/>
    <w:rsid w:val="006C3A87"/>
    <w:rsid w:val="006C4FF8"/>
    <w:rsid w:val="006C6187"/>
    <w:rsid w:val="006C6D1A"/>
    <w:rsid w:val="006C7C38"/>
    <w:rsid w:val="006D09FD"/>
    <w:rsid w:val="006D1EFD"/>
    <w:rsid w:val="006D27CA"/>
    <w:rsid w:val="006D2B44"/>
    <w:rsid w:val="006D2CF6"/>
    <w:rsid w:val="006D3B01"/>
    <w:rsid w:val="006D50F7"/>
    <w:rsid w:val="006D7F4D"/>
    <w:rsid w:val="006E000B"/>
    <w:rsid w:val="006E04E0"/>
    <w:rsid w:val="006E2EC2"/>
    <w:rsid w:val="006E31D6"/>
    <w:rsid w:val="006E49A5"/>
    <w:rsid w:val="006E7B39"/>
    <w:rsid w:val="006F125C"/>
    <w:rsid w:val="006F243D"/>
    <w:rsid w:val="006F2E7B"/>
    <w:rsid w:val="006F504E"/>
    <w:rsid w:val="006F5193"/>
    <w:rsid w:val="007042C4"/>
    <w:rsid w:val="00704343"/>
    <w:rsid w:val="00704581"/>
    <w:rsid w:val="00704E40"/>
    <w:rsid w:val="00707AB9"/>
    <w:rsid w:val="00712B5E"/>
    <w:rsid w:val="007130C4"/>
    <w:rsid w:val="007149C5"/>
    <w:rsid w:val="00721FD4"/>
    <w:rsid w:val="00722153"/>
    <w:rsid w:val="00722408"/>
    <w:rsid w:val="007247B0"/>
    <w:rsid w:val="00726BD0"/>
    <w:rsid w:val="007277B6"/>
    <w:rsid w:val="007321DC"/>
    <w:rsid w:val="00732743"/>
    <w:rsid w:val="00732DCA"/>
    <w:rsid w:val="00733402"/>
    <w:rsid w:val="007366E2"/>
    <w:rsid w:val="00736758"/>
    <w:rsid w:val="00736A68"/>
    <w:rsid w:val="00737AC0"/>
    <w:rsid w:val="00740317"/>
    <w:rsid w:val="00740540"/>
    <w:rsid w:val="00741BD6"/>
    <w:rsid w:val="007425C2"/>
    <w:rsid w:val="0074341D"/>
    <w:rsid w:val="00743994"/>
    <w:rsid w:val="007439CA"/>
    <w:rsid w:val="007454DE"/>
    <w:rsid w:val="00745851"/>
    <w:rsid w:val="00745940"/>
    <w:rsid w:val="00747B3D"/>
    <w:rsid w:val="00752A7F"/>
    <w:rsid w:val="0075734D"/>
    <w:rsid w:val="00757641"/>
    <w:rsid w:val="00762DDD"/>
    <w:rsid w:val="007633AB"/>
    <w:rsid w:val="00764187"/>
    <w:rsid w:val="00764A4F"/>
    <w:rsid w:val="007650F0"/>
    <w:rsid w:val="00765901"/>
    <w:rsid w:val="00766B61"/>
    <w:rsid w:val="007727D7"/>
    <w:rsid w:val="007734B7"/>
    <w:rsid w:val="00773EDA"/>
    <w:rsid w:val="007741D7"/>
    <w:rsid w:val="00774D6D"/>
    <w:rsid w:val="00775215"/>
    <w:rsid w:val="0077599C"/>
    <w:rsid w:val="007761EF"/>
    <w:rsid w:val="0078138F"/>
    <w:rsid w:val="00783395"/>
    <w:rsid w:val="00783F03"/>
    <w:rsid w:val="0078569B"/>
    <w:rsid w:val="00785AE8"/>
    <w:rsid w:val="00791E77"/>
    <w:rsid w:val="007951CA"/>
    <w:rsid w:val="007970C8"/>
    <w:rsid w:val="00797E3B"/>
    <w:rsid w:val="00797F7B"/>
    <w:rsid w:val="007A15DB"/>
    <w:rsid w:val="007A53FC"/>
    <w:rsid w:val="007A54E5"/>
    <w:rsid w:val="007A59A9"/>
    <w:rsid w:val="007A6226"/>
    <w:rsid w:val="007B044E"/>
    <w:rsid w:val="007B1C1A"/>
    <w:rsid w:val="007B5D48"/>
    <w:rsid w:val="007B641E"/>
    <w:rsid w:val="007C10F7"/>
    <w:rsid w:val="007C2705"/>
    <w:rsid w:val="007C3784"/>
    <w:rsid w:val="007C462B"/>
    <w:rsid w:val="007C50BA"/>
    <w:rsid w:val="007C5211"/>
    <w:rsid w:val="007C6B6D"/>
    <w:rsid w:val="007C6E9B"/>
    <w:rsid w:val="007D037B"/>
    <w:rsid w:val="007D2F66"/>
    <w:rsid w:val="007D31F4"/>
    <w:rsid w:val="007D33AA"/>
    <w:rsid w:val="007D4C9C"/>
    <w:rsid w:val="007D50B6"/>
    <w:rsid w:val="007D739E"/>
    <w:rsid w:val="007D77AE"/>
    <w:rsid w:val="007E0662"/>
    <w:rsid w:val="007E0A78"/>
    <w:rsid w:val="007E54C8"/>
    <w:rsid w:val="007E74DE"/>
    <w:rsid w:val="007F05F7"/>
    <w:rsid w:val="007F1DF3"/>
    <w:rsid w:val="007F26DB"/>
    <w:rsid w:val="007F497E"/>
    <w:rsid w:val="007F5CC5"/>
    <w:rsid w:val="007F6B4B"/>
    <w:rsid w:val="007F6BAC"/>
    <w:rsid w:val="00800A47"/>
    <w:rsid w:val="00801802"/>
    <w:rsid w:val="00802183"/>
    <w:rsid w:val="00802359"/>
    <w:rsid w:val="008023C4"/>
    <w:rsid w:val="008034A3"/>
    <w:rsid w:val="008045FA"/>
    <w:rsid w:val="00806FBA"/>
    <w:rsid w:val="0081049A"/>
    <w:rsid w:val="00810B3A"/>
    <w:rsid w:val="00811E85"/>
    <w:rsid w:val="00813B4A"/>
    <w:rsid w:val="0081416B"/>
    <w:rsid w:val="00814C57"/>
    <w:rsid w:val="00814D11"/>
    <w:rsid w:val="00815EB4"/>
    <w:rsid w:val="008166B8"/>
    <w:rsid w:val="008217FF"/>
    <w:rsid w:val="00821A9E"/>
    <w:rsid w:val="0082687F"/>
    <w:rsid w:val="00826AB0"/>
    <w:rsid w:val="0082786C"/>
    <w:rsid w:val="0083049F"/>
    <w:rsid w:val="00831AA9"/>
    <w:rsid w:val="00831D57"/>
    <w:rsid w:val="008371EF"/>
    <w:rsid w:val="008372FC"/>
    <w:rsid w:val="00837F47"/>
    <w:rsid w:val="00840D60"/>
    <w:rsid w:val="0084220D"/>
    <w:rsid w:val="00842F75"/>
    <w:rsid w:val="00845F54"/>
    <w:rsid w:val="00846B7A"/>
    <w:rsid w:val="00850682"/>
    <w:rsid w:val="00851A42"/>
    <w:rsid w:val="00856D81"/>
    <w:rsid w:val="00857F87"/>
    <w:rsid w:val="008609D3"/>
    <w:rsid w:val="008630AD"/>
    <w:rsid w:val="008669A4"/>
    <w:rsid w:val="008671AA"/>
    <w:rsid w:val="00870738"/>
    <w:rsid w:val="00874C96"/>
    <w:rsid w:val="0087701A"/>
    <w:rsid w:val="00877A1D"/>
    <w:rsid w:val="00877ACF"/>
    <w:rsid w:val="00877D69"/>
    <w:rsid w:val="00877EEA"/>
    <w:rsid w:val="0088059B"/>
    <w:rsid w:val="00881396"/>
    <w:rsid w:val="008822A5"/>
    <w:rsid w:val="00883E95"/>
    <w:rsid w:val="00884413"/>
    <w:rsid w:val="008849C5"/>
    <w:rsid w:val="00885AC3"/>
    <w:rsid w:val="00885B07"/>
    <w:rsid w:val="00887642"/>
    <w:rsid w:val="00887F40"/>
    <w:rsid w:val="008909AA"/>
    <w:rsid w:val="008920F5"/>
    <w:rsid w:val="00892765"/>
    <w:rsid w:val="00893455"/>
    <w:rsid w:val="00893640"/>
    <w:rsid w:val="00897A68"/>
    <w:rsid w:val="00897C82"/>
    <w:rsid w:val="008A091B"/>
    <w:rsid w:val="008A1F67"/>
    <w:rsid w:val="008A21E8"/>
    <w:rsid w:val="008A231A"/>
    <w:rsid w:val="008A34FB"/>
    <w:rsid w:val="008A36B8"/>
    <w:rsid w:val="008A411D"/>
    <w:rsid w:val="008A5690"/>
    <w:rsid w:val="008A6826"/>
    <w:rsid w:val="008A6880"/>
    <w:rsid w:val="008A7E1E"/>
    <w:rsid w:val="008B0952"/>
    <w:rsid w:val="008B1399"/>
    <w:rsid w:val="008B23F5"/>
    <w:rsid w:val="008B27EE"/>
    <w:rsid w:val="008B2A16"/>
    <w:rsid w:val="008B31ED"/>
    <w:rsid w:val="008B3A1E"/>
    <w:rsid w:val="008B3A98"/>
    <w:rsid w:val="008B6BB8"/>
    <w:rsid w:val="008B6F34"/>
    <w:rsid w:val="008C086E"/>
    <w:rsid w:val="008C0D7B"/>
    <w:rsid w:val="008C476D"/>
    <w:rsid w:val="008C7EE2"/>
    <w:rsid w:val="008D24E1"/>
    <w:rsid w:val="008D2A15"/>
    <w:rsid w:val="008D3925"/>
    <w:rsid w:val="008D3A01"/>
    <w:rsid w:val="008E17B8"/>
    <w:rsid w:val="008E1B38"/>
    <w:rsid w:val="008E6365"/>
    <w:rsid w:val="008E6B14"/>
    <w:rsid w:val="008E7003"/>
    <w:rsid w:val="008E72FC"/>
    <w:rsid w:val="008F309A"/>
    <w:rsid w:val="008F4363"/>
    <w:rsid w:val="008F4913"/>
    <w:rsid w:val="008F6B69"/>
    <w:rsid w:val="008F7578"/>
    <w:rsid w:val="0090073D"/>
    <w:rsid w:val="00900D0C"/>
    <w:rsid w:val="00901C54"/>
    <w:rsid w:val="009025DD"/>
    <w:rsid w:val="0090354F"/>
    <w:rsid w:val="0090456A"/>
    <w:rsid w:val="00904770"/>
    <w:rsid w:val="0090671D"/>
    <w:rsid w:val="0090754C"/>
    <w:rsid w:val="00907A31"/>
    <w:rsid w:val="009168F2"/>
    <w:rsid w:val="00916C55"/>
    <w:rsid w:val="009170FF"/>
    <w:rsid w:val="00921FC9"/>
    <w:rsid w:val="0092372E"/>
    <w:rsid w:val="00923F92"/>
    <w:rsid w:val="009243ED"/>
    <w:rsid w:val="0092625C"/>
    <w:rsid w:val="00930F01"/>
    <w:rsid w:val="009327B3"/>
    <w:rsid w:val="00933311"/>
    <w:rsid w:val="00937B97"/>
    <w:rsid w:val="009402FA"/>
    <w:rsid w:val="009406BF"/>
    <w:rsid w:val="00940C56"/>
    <w:rsid w:val="0094113A"/>
    <w:rsid w:val="009423AA"/>
    <w:rsid w:val="00942735"/>
    <w:rsid w:val="00942BD6"/>
    <w:rsid w:val="0094393F"/>
    <w:rsid w:val="00943BD0"/>
    <w:rsid w:val="0094483C"/>
    <w:rsid w:val="00944FED"/>
    <w:rsid w:val="00945320"/>
    <w:rsid w:val="009455A0"/>
    <w:rsid w:val="00945D10"/>
    <w:rsid w:val="00950BCD"/>
    <w:rsid w:val="00951C0E"/>
    <w:rsid w:val="009525E4"/>
    <w:rsid w:val="00955CFE"/>
    <w:rsid w:val="009579D1"/>
    <w:rsid w:val="00957FC5"/>
    <w:rsid w:val="009665D2"/>
    <w:rsid w:val="00967149"/>
    <w:rsid w:val="00970D8F"/>
    <w:rsid w:val="00977670"/>
    <w:rsid w:val="00982652"/>
    <w:rsid w:val="009829F0"/>
    <w:rsid w:val="00982CD7"/>
    <w:rsid w:val="0098348F"/>
    <w:rsid w:val="00984A3E"/>
    <w:rsid w:val="00984AE4"/>
    <w:rsid w:val="00985F6E"/>
    <w:rsid w:val="0098698F"/>
    <w:rsid w:val="009871C7"/>
    <w:rsid w:val="00987AF4"/>
    <w:rsid w:val="0099068C"/>
    <w:rsid w:val="00995D1A"/>
    <w:rsid w:val="0099616D"/>
    <w:rsid w:val="009A0E88"/>
    <w:rsid w:val="009A22D3"/>
    <w:rsid w:val="009A3B93"/>
    <w:rsid w:val="009A4135"/>
    <w:rsid w:val="009B03F5"/>
    <w:rsid w:val="009B042E"/>
    <w:rsid w:val="009B1B36"/>
    <w:rsid w:val="009B1CA1"/>
    <w:rsid w:val="009B34B7"/>
    <w:rsid w:val="009B537E"/>
    <w:rsid w:val="009B6158"/>
    <w:rsid w:val="009B7CC4"/>
    <w:rsid w:val="009C0651"/>
    <w:rsid w:val="009C0784"/>
    <w:rsid w:val="009C1440"/>
    <w:rsid w:val="009C37D8"/>
    <w:rsid w:val="009C3D54"/>
    <w:rsid w:val="009C4CC2"/>
    <w:rsid w:val="009C5DA3"/>
    <w:rsid w:val="009C7112"/>
    <w:rsid w:val="009D00A7"/>
    <w:rsid w:val="009D258B"/>
    <w:rsid w:val="009D27A6"/>
    <w:rsid w:val="009D29B0"/>
    <w:rsid w:val="009D3550"/>
    <w:rsid w:val="009D5077"/>
    <w:rsid w:val="009D60B4"/>
    <w:rsid w:val="009D6E84"/>
    <w:rsid w:val="009E002C"/>
    <w:rsid w:val="009E0A12"/>
    <w:rsid w:val="009E128C"/>
    <w:rsid w:val="009E1AA6"/>
    <w:rsid w:val="009E2CE5"/>
    <w:rsid w:val="009E48DC"/>
    <w:rsid w:val="009E508D"/>
    <w:rsid w:val="009E55CA"/>
    <w:rsid w:val="009E65B9"/>
    <w:rsid w:val="009E6795"/>
    <w:rsid w:val="009E7BCE"/>
    <w:rsid w:val="009F0CC3"/>
    <w:rsid w:val="009F226E"/>
    <w:rsid w:val="009F29CD"/>
    <w:rsid w:val="009F3E77"/>
    <w:rsid w:val="009F4202"/>
    <w:rsid w:val="009F4C45"/>
    <w:rsid w:val="009F613A"/>
    <w:rsid w:val="009F6792"/>
    <w:rsid w:val="00A03965"/>
    <w:rsid w:val="00A043E4"/>
    <w:rsid w:val="00A05909"/>
    <w:rsid w:val="00A109EB"/>
    <w:rsid w:val="00A11D42"/>
    <w:rsid w:val="00A126AF"/>
    <w:rsid w:val="00A12A53"/>
    <w:rsid w:val="00A12D8D"/>
    <w:rsid w:val="00A13049"/>
    <w:rsid w:val="00A15D18"/>
    <w:rsid w:val="00A16578"/>
    <w:rsid w:val="00A16CD7"/>
    <w:rsid w:val="00A2211F"/>
    <w:rsid w:val="00A2348B"/>
    <w:rsid w:val="00A23B5D"/>
    <w:rsid w:val="00A23C8A"/>
    <w:rsid w:val="00A2410B"/>
    <w:rsid w:val="00A247C0"/>
    <w:rsid w:val="00A25B71"/>
    <w:rsid w:val="00A27321"/>
    <w:rsid w:val="00A275B1"/>
    <w:rsid w:val="00A32B13"/>
    <w:rsid w:val="00A40DF8"/>
    <w:rsid w:val="00A4142C"/>
    <w:rsid w:val="00A41486"/>
    <w:rsid w:val="00A44E18"/>
    <w:rsid w:val="00A45349"/>
    <w:rsid w:val="00A456B8"/>
    <w:rsid w:val="00A47049"/>
    <w:rsid w:val="00A5129B"/>
    <w:rsid w:val="00A51B89"/>
    <w:rsid w:val="00A5245F"/>
    <w:rsid w:val="00A538C7"/>
    <w:rsid w:val="00A5559D"/>
    <w:rsid w:val="00A557BE"/>
    <w:rsid w:val="00A559E3"/>
    <w:rsid w:val="00A56785"/>
    <w:rsid w:val="00A56E6E"/>
    <w:rsid w:val="00A57C05"/>
    <w:rsid w:val="00A611E8"/>
    <w:rsid w:val="00A62F44"/>
    <w:rsid w:val="00A63046"/>
    <w:rsid w:val="00A653AD"/>
    <w:rsid w:val="00A6660E"/>
    <w:rsid w:val="00A67414"/>
    <w:rsid w:val="00A71A85"/>
    <w:rsid w:val="00A724E4"/>
    <w:rsid w:val="00A7549A"/>
    <w:rsid w:val="00A755D4"/>
    <w:rsid w:val="00A7640C"/>
    <w:rsid w:val="00A76E1B"/>
    <w:rsid w:val="00A77463"/>
    <w:rsid w:val="00A80757"/>
    <w:rsid w:val="00A807A8"/>
    <w:rsid w:val="00A81A3A"/>
    <w:rsid w:val="00A8286E"/>
    <w:rsid w:val="00A82D8C"/>
    <w:rsid w:val="00A833E1"/>
    <w:rsid w:val="00A8467F"/>
    <w:rsid w:val="00A85AB6"/>
    <w:rsid w:val="00A8652C"/>
    <w:rsid w:val="00A86737"/>
    <w:rsid w:val="00A8691C"/>
    <w:rsid w:val="00A908E8"/>
    <w:rsid w:val="00A9516F"/>
    <w:rsid w:val="00A96780"/>
    <w:rsid w:val="00A969C0"/>
    <w:rsid w:val="00A9797F"/>
    <w:rsid w:val="00AA00D2"/>
    <w:rsid w:val="00AA0926"/>
    <w:rsid w:val="00AA0C98"/>
    <w:rsid w:val="00AA179C"/>
    <w:rsid w:val="00AA1EBA"/>
    <w:rsid w:val="00AA32F4"/>
    <w:rsid w:val="00AA68C0"/>
    <w:rsid w:val="00AA698F"/>
    <w:rsid w:val="00AA7B85"/>
    <w:rsid w:val="00AB0C6C"/>
    <w:rsid w:val="00AB1EC2"/>
    <w:rsid w:val="00AB26EE"/>
    <w:rsid w:val="00AB3A3F"/>
    <w:rsid w:val="00AB43F5"/>
    <w:rsid w:val="00AB49D6"/>
    <w:rsid w:val="00AB4A52"/>
    <w:rsid w:val="00AB528F"/>
    <w:rsid w:val="00AC491B"/>
    <w:rsid w:val="00AC6CFB"/>
    <w:rsid w:val="00AC7466"/>
    <w:rsid w:val="00AD1E2C"/>
    <w:rsid w:val="00AD476F"/>
    <w:rsid w:val="00AD5A39"/>
    <w:rsid w:val="00AD5E3D"/>
    <w:rsid w:val="00AD6124"/>
    <w:rsid w:val="00AD78FA"/>
    <w:rsid w:val="00AE0221"/>
    <w:rsid w:val="00AE22F5"/>
    <w:rsid w:val="00AE2AD4"/>
    <w:rsid w:val="00AE2C20"/>
    <w:rsid w:val="00AE4B61"/>
    <w:rsid w:val="00AE6EC9"/>
    <w:rsid w:val="00AE75FF"/>
    <w:rsid w:val="00AF0A48"/>
    <w:rsid w:val="00AF21EB"/>
    <w:rsid w:val="00AF2B95"/>
    <w:rsid w:val="00AF4481"/>
    <w:rsid w:val="00B0113F"/>
    <w:rsid w:val="00B0174A"/>
    <w:rsid w:val="00B029B5"/>
    <w:rsid w:val="00B03696"/>
    <w:rsid w:val="00B04128"/>
    <w:rsid w:val="00B062F3"/>
    <w:rsid w:val="00B1053C"/>
    <w:rsid w:val="00B11B0D"/>
    <w:rsid w:val="00B12362"/>
    <w:rsid w:val="00B14E98"/>
    <w:rsid w:val="00B15735"/>
    <w:rsid w:val="00B20A55"/>
    <w:rsid w:val="00B21141"/>
    <w:rsid w:val="00B21781"/>
    <w:rsid w:val="00B22075"/>
    <w:rsid w:val="00B22499"/>
    <w:rsid w:val="00B2332D"/>
    <w:rsid w:val="00B236DC"/>
    <w:rsid w:val="00B240A4"/>
    <w:rsid w:val="00B240FC"/>
    <w:rsid w:val="00B243DC"/>
    <w:rsid w:val="00B24A5F"/>
    <w:rsid w:val="00B257FB"/>
    <w:rsid w:val="00B258D7"/>
    <w:rsid w:val="00B26C63"/>
    <w:rsid w:val="00B26C81"/>
    <w:rsid w:val="00B305B1"/>
    <w:rsid w:val="00B336A2"/>
    <w:rsid w:val="00B33A8F"/>
    <w:rsid w:val="00B3444C"/>
    <w:rsid w:val="00B34AF4"/>
    <w:rsid w:val="00B356B6"/>
    <w:rsid w:val="00B356B7"/>
    <w:rsid w:val="00B41223"/>
    <w:rsid w:val="00B429DD"/>
    <w:rsid w:val="00B44C71"/>
    <w:rsid w:val="00B467EF"/>
    <w:rsid w:val="00B4799E"/>
    <w:rsid w:val="00B5011E"/>
    <w:rsid w:val="00B50C9D"/>
    <w:rsid w:val="00B512D0"/>
    <w:rsid w:val="00B528F1"/>
    <w:rsid w:val="00B52A64"/>
    <w:rsid w:val="00B532D2"/>
    <w:rsid w:val="00B56F1B"/>
    <w:rsid w:val="00B57544"/>
    <w:rsid w:val="00B57783"/>
    <w:rsid w:val="00B5787A"/>
    <w:rsid w:val="00B600E7"/>
    <w:rsid w:val="00B60A57"/>
    <w:rsid w:val="00B615A2"/>
    <w:rsid w:val="00B61A26"/>
    <w:rsid w:val="00B6245A"/>
    <w:rsid w:val="00B64595"/>
    <w:rsid w:val="00B65184"/>
    <w:rsid w:val="00B65507"/>
    <w:rsid w:val="00B65534"/>
    <w:rsid w:val="00B65B67"/>
    <w:rsid w:val="00B67C52"/>
    <w:rsid w:val="00B71994"/>
    <w:rsid w:val="00B73DA5"/>
    <w:rsid w:val="00B7412E"/>
    <w:rsid w:val="00B74FC9"/>
    <w:rsid w:val="00B75A1C"/>
    <w:rsid w:val="00B75C1A"/>
    <w:rsid w:val="00B767CB"/>
    <w:rsid w:val="00B77A6A"/>
    <w:rsid w:val="00B80D2D"/>
    <w:rsid w:val="00B818BF"/>
    <w:rsid w:val="00B81E1D"/>
    <w:rsid w:val="00B842BB"/>
    <w:rsid w:val="00B852E0"/>
    <w:rsid w:val="00B910EC"/>
    <w:rsid w:val="00B914F9"/>
    <w:rsid w:val="00B922D3"/>
    <w:rsid w:val="00B95D8A"/>
    <w:rsid w:val="00B96E75"/>
    <w:rsid w:val="00B97276"/>
    <w:rsid w:val="00BA0228"/>
    <w:rsid w:val="00BA28FA"/>
    <w:rsid w:val="00BA2993"/>
    <w:rsid w:val="00BA3146"/>
    <w:rsid w:val="00BA3C3E"/>
    <w:rsid w:val="00BA6A7F"/>
    <w:rsid w:val="00BA6C69"/>
    <w:rsid w:val="00BA6D7C"/>
    <w:rsid w:val="00BA76CE"/>
    <w:rsid w:val="00BB1423"/>
    <w:rsid w:val="00BB759B"/>
    <w:rsid w:val="00BC06C8"/>
    <w:rsid w:val="00BC5566"/>
    <w:rsid w:val="00BC6CE4"/>
    <w:rsid w:val="00BD2044"/>
    <w:rsid w:val="00BD22F4"/>
    <w:rsid w:val="00BD3A84"/>
    <w:rsid w:val="00BD47C3"/>
    <w:rsid w:val="00BD594F"/>
    <w:rsid w:val="00BD6918"/>
    <w:rsid w:val="00BD7677"/>
    <w:rsid w:val="00BE0189"/>
    <w:rsid w:val="00BE1219"/>
    <w:rsid w:val="00BE2AE6"/>
    <w:rsid w:val="00BE2B2F"/>
    <w:rsid w:val="00BE4873"/>
    <w:rsid w:val="00BE49B9"/>
    <w:rsid w:val="00BE6EDE"/>
    <w:rsid w:val="00BF30F7"/>
    <w:rsid w:val="00BF62DA"/>
    <w:rsid w:val="00BF6B4F"/>
    <w:rsid w:val="00BF7913"/>
    <w:rsid w:val="00C00113"/>
    <w:rsid w:val="00C00C04"/>
    <w:rsid w:val="00C022C4"/>
    <w:rsid w:val="00C02E1C"/>
    <w:rsid w:val="00C04C15"/>
    <w:rsid w:val="00C04D53"/>
    <w:rsid w:val="00C07FC5"/>
    <w:rsid w:val="00C11750"/>
    <w:rsid w:val="00C12404"/>
    <w:rsid w:val="00C14C4D"/>
    <w:rsid w:val="00C17081"/>
    <w:rsid w:val="00C205DC"/>
    <w:rsid w:val="00C20662"/>
    <w:rsid w:val="00C21532"/>
    <w:rsid w:val="00C21975"/>
    <w:rsid w:val="00C22FC4"/>
    <w:rsid w:val="00C25751"/>
    <w:rsid w:val="00C262E2"/>
    <w:rsid w:val="00C2744D"/>
    <w:rsid w:val="00C3065E"/>
    <w:rsid w:val="00C306CA"/>
    <w:rsid w:val="00C30DE2"/>
    <w:rsid w:val="00C3391A"/>
    <w:rsid w:val="00C36421"/>
    <w:rsid w:val="00C36754"/>
    <w:rsid w:val="00C407D4"/>
    <w:rsid w:val="00C41F55"/>
    <w:rsid w:val="00C43821"/>
    <w:rsid w:val="00C44162"/>
    <w:rsid w:val="00C45538"/>
    <w:rsid w:val="00C46742"/>
    <w:rsid w:val="00C5045B"/>
    <w:rsid w:val="00C51DDD"/>
    <w:rsid w:val="00C52369"/>
    <w:rsid w:val="00C53BC9"/>
    <w:rsid w:val="00C5409F"/>
    <w:rsid w:val="00C54F1F"/>
    <w:rsid w:val="00C56114"/>
    <w:rsid w:val="00C564F4"/>
    <w:rsid w:val="00C57587"/>
    <w:rsid w:val="00C609A4"/>
    <w:rsid w:val="00C60F83"/>
    <w:rsid w:val="00C62694"/>
    <w:rsid w:val="00C64121"/>
    <w:rsid w:val="00C643F9"/>
    <w:rsid w:val="00C6445C"/>
    <w:rsid w:val="00C64AD7"/>
    <w:rsid w:val="00C669BA"/>
    <w:rsid w:val="00C66CFE"/>
    <w:rsid w:val="00C67215"/>
    <w:rsid w:val="00C67743"/>
    <w:rsid w:val="00C6786E"/>
    <w:rsid w:val="00C67D44"/>
    <w:rsid w:val="00C70114"/>
    <w:rsid w:val="00C70B53"/>
    <w:rsid w:val="00C70B64"/>
    <w:rsid w:val="00C74530"/>
    <w:rsid w:val="00C7582F"/>
    <w:rsid w:val="00C77867"/>
    <w:rsid w:val="00C77DFD"/>
    <w:rsid w:val="00C800F4"/>
    <w:rsid w:val="00C836EA"/>
    <w:rsid w:val="00C8512C"/>
    <w:rsid w:val="00C85496"/>
    <w:rsid w:val="00C871F9"/>
    <w:rsid w:val="00C878E0"/>
    <w:rsid w:val="00C91340"/>
    <w:rsid w:val="00C919D1"/>
    <w:rsid w:val="00C93F83"/>
    <w:rsid w:val="00C94E8F"/>
    <w:rsid w:val="00C95F67"/>
    <w:rsid w:val="00C96E31"/>
    <w:rsid w:val="00CA022F"/>
    <w:rsid w:val="00CA0D28"/>
    <w:rsid w:val="00CA176E"/>
    <w:rsid w:val="00CA1927"/>
    <w:rsid w:val="00CA6061"/>
    <w:rsid w:val="00CB1D5B"/>
    <w:rsid w:val="00CB4D61"/>
    <w:rsid w:val="00CB56C1"/>
    <w:rsid w:val="00CB57BD"/>
    <w:rsid w:val="00CB729B"/>
    <w:rsid w:val="00CC04AB"/>
    <w:rsid w:val="00CC354B"/>
    <w:rsid w:val="00CC4BF0"/>
    <w:rsid w:val="00CC65BA"/>
    <w:rsid w:val="00CD0C59"/>
    <w:rsid w:val="00CD290B"/>
    <w:rsid w:val="00CD3B4E"/>
    <w:rsid w:val="00CD3D97"/>
    <w:rsid w:val="00CD64F8"/>
    <w:rsid w:val="00CE48FF"/>
    <w:rsid w:val="00CE4A51"/>
    <w:rsid w:val="00CE5ADD"/>
    <w:rsid w:val="00CE79EC"/>
    <w:rsid w:val="00CE7DB2"/>
    <w:rsid w:val="00CF3740"/>
    <w:rsid w:val="00CF4DB9"/>
    <w:rsid w:val="00CF5914"/>
    <w:rsid w:val="00CF7211"/>
    <w:rsid w:val="00D07AC0"/>
    <w:rsid w:val="00D07CD6"/>
    <w:rsid w:val="00D07E9D"/>
    <w:rsid w:val="00D101EC"/>
    <w:rsid w:val="00D103B1"/>
    <w:rsid w:val="00D1227D"/>
    <w:rsid w:val="00D12AD8"/>
    <w:rsid w:val="00D17753"/>
    <w:rsid w:val="00D17799"/>
    <w:rsid w:val="00D21835"/>
    <w:rsid w:val="00D22F20"/>
    <w:rsid w:val="00D2376A"/>
    <w:rsid w:val="00D24338"/>
    <w:rsid w:val="00D2440C"/>
    <w:rsid w:val="00D244E7"/>
    <w:rsid w:val="00D26195"/>
    <w:rsid w:val="00D27D2B"/>
    <w:rsid w:val="00D301A8"/>
    <w:rsid w:val="00D305FB"/>
    <w:rsid w:val="00D30FB2"/>
    <w:rsid w:val="00D3151B"/>
    <w:rsid w:val="00D3571B"/>
    <w:rsid w:val="00D359F4"/>
    <w:rsid w:val="00D365EA"/>
    <w:rsid w:val="00D367DE"/>
    <w:rsid w:val="00D36FB2"/>
    <w:rsid w:val="00D37031"/>
    <w:rsid w:val="00D40A98"/>
    <w:rsid w:val="00D4232E"/>
    <w:rsid w:val="00D4395E"/>
    <w:rsid w:val="00D43E6D"/>
    <w:rsid w:val="00D47305"/>
    <w:rsid w:val="00D510BD"/>
    <w:rsid w:val="00D514E1"/>
    <w:rsid w:val="00D51A2A"/>
    <w:rsid w:val="00D51E6B"/>
    <w:rsid w:val="00D5636E"/>
    <w:rsid w:val="00D568BE"/>
    <w:rsid w:val="00D602E7"/>
    <w:rsid w:val="00D62D13"/>
    <w:rsid w:val="00D64137"/>
    <w:rsid w:val="00D654F8"/>
    <w:rsid w:val="00D67953"/>
    <w:rsid w:val="00D72113"/>
    <w:rsid w:val="00D75428"/>
    <w:rsid w:val="00D77474"/>
    <w:rsid w:val="00D800E3"/>
    <w:rsid w:val="00D8423D"/>
    <w:rsid w:val="00D8535B"/>
    <w:rsid w:val="00D858C2"/>
    <w:rsid w:val="00D93382"/>
    <w:rsid w:val="00D95D95"/>
    <w:rsid w:val="00D969E8"/>
    <w:rsid w:val="00DA0818"/>
    <w:rsid w:val="00DA0D6B"/>
    <w:rsid w:val="00DA1DD9"/>
    <w:rsid w:val="00DA3430"/>
    <w:rsid w:val="00DB1479"/>
    <w:rsid w:val="00DB177B"/>
    <w:rsid w:val="00DB2577"/>
    <w:rsid w:val="00DB6FDA"/>
    <w:rsid w:val="00DC17DC"/>
    <w:rsid w:val="00DC2790"/>
    <w:rsid w:val="00DC469B"/>
    <w:rsid w:val="00DC56AE"/>
    <w:rsid w:val="00DC6CDF"/>
    <w:rsid w:val="00DD0D8D"/>
    <w:rsid w:val="00DD1D54"/>
    <w:rsid w:val="00DD3804"/>
    <w:rsid w:val="00DD4C77"/>
    <w:rsid w:val="00DD6F90"/>
    <w:rsid w:val="00DD7E55"/>
    <w:rsid w:val="00DE30A7"/>
    <w:rsid w:val="00DE4295"/>
    <w:rsid w:val="00DE4E7D"/>
    <w:rsid w:val="00DE549D"/>
    <w:rsid w:val="00DE56F3"/>
    <w:rsid w:val="00DE57E2"/>
    <w:rsid w:val="00DF040B"/>
    <w:rsid w:val="00DF0844"/>
    <w:rsid w:val="00DF0ABE"/>
    <w:rsid w:val="00DF0E4C"/>
    <w:rsid w:val="00DF3A90"/>
    <w:rsid w:val="00DF4B59"/>
    <w:rsid w:val="00DF51B5"/>
    <w:rsid w:val="00DF5F03"/>
    <w:rsid w:val="00E02A82"/>
    <w:rsid w:val="00E03331"/>
    <w:rsid w:val="00E035B9"/>
    <w:rsid w:val="00E04B93"/>
    <w:rsid w:val="00E04BE4"/>
    <w:rsid w:val="00E05A83"/>
    <w:rsid w:val="00E065F3"/>
    <w:rsid w:val="00E07D7D"/>
    <w:rsid w:val="00E10D5C"/>
    <w:rsid w:val="00E11838"/>
    <w:rsid w:val="00E144EC"/>
    <w:rsid w:val="00E147F8"/>
    <w:rsid w:val="00E1503E"/>
    <w:rsid w:val="00E16478"/>
    <w:rsid w:val="00E2129E"/>
    <w:rsid w:val="00E21F1F"/>
    <w:rsid w:val="00E26799"/>
    <w:rsid w:val="00E2715D"/>
    <w:rsid w:val="00E32BB0"/>
    <w:rsid w:val="00E344A4"/>
    <w:rsid w:val="00E35906"/>
    <w:rsid w:val="00E360FA"/>
    <w:rsid w:val="00E36487"/>
    <w:rsid w:val="00E378FB"/>
    <w:rsid w:val="00E37F3F"/>
    <w:rsid w:val="00E40706"/>
    <w:rsid w:val="00E40EB8"/>
    <w:rsid w:val="00E429FD"/>
    <w:rsid w:val="00E42BD7"/>
    <w:rsid w:val="00E44B71"/>
    <w:rsid w:val="00E44DBD"/>
    <w:rsid w:val="00E50108"/>
    <w:rsid w:val="00E51F59"/>
    <w:rsid w:val="00E53A78"/>
    <w:rsid w:val="00E54525"/>
    <w:rsid w:val="00E55BFF"/>
    <w:rsid w:val="00E56EFC"/>
    <w:rsid w:val="00E6169F"/>
    <w:rsid w:val="00E61D41"/>
    <w:rsid w:val="00E65877"/>
    <w:rsid w:val="00E71655"/>
    <w:rsid w:val="00E718EE"/>
    <w:rsid w:val="00E72C99"/>
    <w:rsid w:val="00E72DE5"/>
    <w:rsid w:val="00E735A1"/>
    <w:rsid w:val="00E74F42"/>
    <w:rsid w:val="00E758C0"/>
    <w:rsid w:val="00E80CBD"/>
    <w:rsid w:val="00E80E2B"/>
    <w:rsid w:val="00E82ABA"/>
    <w:rsid w:val="00E83028"/>
    <w:rsid w:val="00E83485"/>
    <w:rsid w:val="00E86BFD"/>
    <w:rsid w:val="00E8740F"/>
    <w:rsid w:val="00E91AA2"/>
    <w:rsid w:val="00E96E66"/>
    <w:rsid w:val="00E97F0F"/>
    <w:rsid w:val="00EA4426"/>
    <w:rsid w:val="00EA718A"/>
    <w:rsid w:val="00EA7CE3"/>
    <w:rsid w:val="00EB0CB1"/>
    <w:rsid w:val="00EB1043"/>
    <w:rsid w:val="00EB18E1"/>
    <w:rsid w:val="00EB2D02"/>
    <w:rsid w:val="00EB4370"/>
    <w:rsid w:val="00EB4CE3"/>
    <w:rsid w:val="00EB5BDA"/>
    <w:rsid w:val="00EB5FF7"/>
    <w:rsid w:val="00EB6064"/>
    <w:rsid w:val="00EB642D"/>
    <w:rsid w:val="00EB65CC"/>
    <w:rsid w:val="00EB6937"/>
    <w:rsid w:val="00EB7ED3"/>
    <w:rsid w:val="00EC2016"/>
    <w:rsid w:val="00EC301F"/>
    <w:rsid w:val="00EC3A0F"/>
    <w:rsid w:val="00EC4112"/>
    <w:rsid w:val="00EC5E25"/>
    <w:rsid w:val="00ED04B8"/>
    <w:rsid w:val="00ED0719"/>
    <w:rsid w:val="00ED0942"/>
    <w:rsid w:val="00ED430E"/>
    <w:rsid w:val="00ED583B"/>
    <w:rsid w:val="00EE0D22"/>
    <w:rsid w:val="00EE1C9B"/>
    <w:rsid w:val="00EE389E"/>
    <w:rsid w:val="00EE6FDB"/>
    <w:rsid w:val="00EF200F"/>
    <w:rsid w:val="00EF4875"/>
    <w:rsid w:val="00EF4E90"/>
    <w:rsid w:val="00EF6AEE"/>
    <w:rsid w:val="00F009C4"/>
    <w:rsid w:val="00F00BD7"/>
    <w:rsid w:val="00F048ED"/>
    <w:rsid w:val="00F05A46"/>
    <w:rsid w:val="00F06C8A"/>
    <w:rsid w:val="00F06CCF"/>
    <w:rsid w:val="00F06EA2"/>
    <w:rsid w:val="00F078AB"/>
    <w:rsid w:val="00F10165"/>
    <w:rsid w:val="00F11549"/>
    <w:rsid w:val="00F14430"/>
    <w:rsid w:val="00F155FB"/>
    <w:rsid w:val="00F16F72"/>
    <w:rsid w:val="00F21F56"/>
    <w:rsid w:val="00F23F9F"/>
    <w:rsid w:val="00F2485E"/>
    <w:rsid w:val="00F26075"/>
    <w:rsid w:val="00F35AAE"/>
    <w:rsid w:val="00F37103"/>
    <w:rsid w:val="00F44C8B"/>
    <w:rsid w:val="00F501F1"/>
    <w:rsid w:val="00F511B1"/>
    <w:rsid w:val="00F5127C"/>
    <w:rsid w:val="00F548D5"/>
    <w:rsid w:val="00F54CD6"/>
    <w:rsid w:val="00F5597E"/>
    <w:rsid w:val="00F55CEF"/>
    <w:rsid w:val="00F56D45"/>
    <w:rsid w:val="00F61601"/>
    <w:rsid w:val="00F63AE3"/>
    <w:rsid w:val="00F6457B"/>
    <w:rsid w:val="00F646CE"/>
    <w:rsid w:val="00F66446"/>
    <w:rsid w:val="00F67A9A"/>
    <w:rsid w:val="00F707EA"/>
    <w:rsid w:val="00F70A61"/>
    <w:rsid w:val="00F72DF9"/>
    <w:rsid w:val="00F73962"/>
    <w:rsid w:val="00F77E87"/>
    <w:rsid w:val="00F809A5"/>
    <w:rsid w:val="00F83FE5"/>
    <w:rsid w:val="00F854F5"/>
    <w:rsid w:val="00F87DE5"/>
    <w:rsid w:val="00F91326"/>
    <w:rsid w:val="00F91554"/>
    <w:rsid w:val="00F91D87"/>
    <w:rsid w:val="00F943CF"/>
    <w:rsid w:val="00F949ED"/>
    <w:rsid w:val="00F966EE"/>
    <w:rsid w:val="00F9701F"/>
    <w:rsid w:val="00F97312"/>
    <w:rsid w:val="00FA0ED6"/>
    <w:rsid w:val="00FA1F25"/>
    <w:rsid w:val="00FA216D"/>
    <w:rsid w:val="00FA280D"/>
    <w:rsid w:val="00FA2957"/>
    <w:rsid w:val="00FA410B"/>
    <w:rsid w:val="00FA4F7E"/>
    <w:rsid w:val="00FA5B50"/>
    <w:rsid w:val="00FA6806"/>
    <w:rsid w:val="00FA6F53"/>
    <w:rsid w:val="00FB16CB"/>
    <w:rsid w:val="00FB1ACA"/>
    <w:rsid w:val="00FB1C75"/>
    <w:rsid w:val="00FB3F1A"/>
    <w:rsid w:val="00FC063A"/>
    <w:rsid w:val="00FC0BEA"/>
    <w:rsid w:val="00FC0E07"/>
    <w:rsid w:val="00FC3C48"/>
    <w:rsid w:val="00FD368F"/>
    <w:rsid w:val="00FD3C5C"/>
    <w:rsid w:val="00FE089F"/>
    <w:rsid w:val="00FE1675"/>
    <w:rsid w:val="00FE177D"/>
    <w:rsid w:val="00FE17ED"/>
    <w:rsid w:val="00FE1A00"/>
    <w:rsid w:val="00FE235D"/>
    <w:rsid w:val="00FE2BA2"/>
    <w:rsid w:val="00FE4E72"/>
    <w:rsid w:val="00FE6821"/>
    <w:rsid w:val="00FF1D33"/>
    <w:rsid w:val="00FF2BA5"/>
    <w:rsid w:val="00FF3947"/>
    <w:rsid w:val="00FF46A3"/>
    <w:rsid w:val="00FF7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2C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77DFD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114</TotalTime>
  <Pages>1</Pages>
  <Words>134</Words>
  <Characters>768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 о доходах, имуществе и обязательствах имущественного характера муниципальных служащих администрации  муниципального района «Мосальский район»</dc:title>
  <dc:subject/>
  <dc:creator>1</dc:creator>
  <cp:keywords/>
  <dc:description/>
  <cp:lastModifiedBy>Admin</cp:lastModifiedBy>
  <cp:revision>3</cp:revision>
  <cp:lastPrinted>2013-03-22T08:12:00Z</cp:lastPrinted>
  <dcterms:created xsi:type="dcterms:W3CDTF">2014-08-18T08:55:00Z</dcterms:created>
  <dcterms:modified xsi:type="dcterms:W3CDTF">2014-08-18T11:03:00Z</dcterms:modified>
</cp:coreProperties>
</file>